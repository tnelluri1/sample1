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D1F7C" w14:textId="77777777" w:rsidR="00D41033" w:rsidRDefault="00D41033" w:rsidP="00E81A02"/>
    <w:p w14:paraId="162DD3FB" w14:textId="77777777" w:rsidR="00D41033" w:rsidRDefault="00D41033" w:rsidP="00D41033"/>
    <w:p w14:paraId="772A0871" w14:textId="77777777" w:rsidR="00D41033" w:rsidRDefault="00D41033" w:rsidP="00D41033"/>
    <w:p w14:paraId="2292C319" w14:textId="032024A3" w:rsidR="00D41033" w:rsidRDefault="00830A7B" w:rsidP="00D410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272D08A" wp14:editId="538DF5B2">
                <wp:simplePos x="0" y="0"/>
                <wp:positionH relativeFrom="column">
                  <wp:posOffset>-228600</wp:posOffset>
                </wp:positionH>
                <wp:positionV relativeFrom="paragraph">
                  <wp:posOffset>263525</wp:posOffset>
                </wp:positionV>
                <wp:extent cx="6202680" cy="13144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6C0A0" w14:textId="22262C9B" w:rsidR="00830A7B" w:rsidRPr="001D7752" w:rsidRDefault="00830A7B" w:rsidP="00830A7B">
                            <w:pPr>
                              <w:jc w:val="left"/>
                              <w:rPr>
                                <w:b/>
                                <w:color w:val="FFFFFF"/>
                                <w:sz w:val="56"/>
                              </w:rPr>
                            </w:pPr>
                            <w:bookmarkStart w:id="0" w:name="_GoBack"/>
                            <w:bookmarkEnd w:id="0"/>
                            <w:r w:rsidRPr="001D7752">
                              <w:rPr>
                                <w:b/>
                                <w:color w:val="FFFFFF"/>
                                <w:sz w:val="56"/>
                              </w:rPr>
                              <w:t>Continuous Integr</w:t>
                            </w:r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>ation/Deployment – APIGEE</w:t>
                            </w:r>
                          </w:p>
                          <w:p w14:paraId="0D785DE9" w14:textId="249BF44C" w:rsidR="00245832" w:rsidRPr="00823073" w:rsidRDefault="00245832" w:rsidP="005E441B">
                            <w:pPr>
                              <w:jc w:val="left"/>
                              <w:rPr>
                                <w:b/>
                                <w:color w:val="FFFFFF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2D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20.75pt;width:488.4pt;height:103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mkCwIAAPQDAAAOAAAAZHJzL2Uyb0RvYy54bWysU9tu2zAMfR+wfxD0vjhxkyw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" filled="f" stroked="f">
                <v:textbox>
                  <w:txbxContent>
                    <w:p w14:paraId="09B6C0A0" w14:textId="22262C9B" w:rsidR="00830A7B" w:rsidRPr="001D7752" w:rsidRDefault="00830A7B" w:rsidP="00830A7B">
                      <w:pPr>
                        <w:jc w:val="left"/>
                        <w:rPr>
                          <w:b/>
                          <w:color w:val="FFFFFF"/>
                          <w:sz w:val="56"/>
                        </w:rPr>
                      </w:pPr>
                      <w:bookmarkStart w:id="1" w:name="_GoBack"/>
                      <w:bookmarkEnd w:id="1"/>
                      <w:r w:rsidRPr="001D7752">
                        <w:rPr>
                          <w:b/>
                          <w:color w:val="FFFFFF"/>
                          <w:sz w:val="56"/>
                        </w:rPr>
                        <w:t>Continuous Integr</w:t>
                      </w:r>
                      <w:r>
                        <w:rPr>
                          <w:b/>
                          <w:color w:val="FFFFFF"/>
                          <w:sz w:val="56"/>
                        </w:rPr>
                        <w:t>ation/Deployment – APIGEE</w:t>
                      </w:r>
                    </w:p>
                    <w:p w14:paraId="0D785DE9" w14:textId="249BF44C" w:rsidR="00245832" w:rsidRPr="00823073" w:rsidRDefault="00245832" w:rsidP="005E441B">
                      <w:pPr>
                        <w:jc w:val="left"/>
                        <w:rPr>
                          <w:b/>
                          <w:color w:val="FFFFFF"/>
                          <w:sz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274C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DD5FC61" wp14:editId="4A87F7D9">
                <wp:simplePos x="0" y="0"/>
                <wp:positionH relativeFrom="column">
                  <wp:posOffset>3581400</wp:posOffset>
                </wp:positionH>
                <wp:positionV relativeFrom="paragraph">
                  <wp:posOffset>1635125</wp:posOffset>
                </wp:positionV>
                <wp:extent cx="3273425" cy="1000125"/>
                <wp:effectExtent l="0" t="0" r="0" b="0"/>
                <wp:wrapThrough wrapText="bothSides">
                  <wp:wrapPolygon edited="0">
                    <wp:start x="377" y="0"/>
                    <wp:lineTo x="377" y="20983"/>
                    <wp:lineTo x="21118" y="20983"/>
                    <wp:lineTo x="21118" y="0"/>
                    <wp:lineTo x="377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4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2804F" w14:textId="77777777" w:rsidR="004A274C" w:rsidRPr="004A274C" w:rsidRDefault="004A274C" w:rsidP="005E441B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FC61" id="_x0000_s1027" type="#_x0000_t202" style="position:absolute;left:0;text-align:left;margin-left:282pt;margin-top:128.75pt;width:257.75pt;height:7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" filled="f" stroked="f">
                <v:textbox>
                  <w:txbxContent>
                    <w:p w14:paraId="7DF2804F" w14:textId="77777777" w:rsidR="004A274C" w:rsidRPr="004A274C" w:rsidRDefault="004A274C" w:rsidP="005E441B">
                      <w:pPr>
                        <w:jc w:val="left"/>
                        <w:rPr>
                          <w:b/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536D39" w14:textId="77777777" w:rsidR="00D41033" w:rsidRDefault="00D41033" w:rsidP="00D41033"/>
    <w:p w14:paraId="6292070F" w14:textId="77777777" w:rsidR="00D41033" w:rsidRDefault="00D41033" w:rsidP="00D41033"/>
    <w:p w14:paraId="1725C542" w14:textId="77777777" w:rsidR="00D41033" w:rsidRDefault="00D41033" w:rsidP="00D41033"/>
    <w:p w14:paraId="1F0D43A7" w14:textId="77777777" w:rsidR="00D41033" w:rsidRDefault="00D41033" w:rsidP="00D41033"/>
    <w:p w14:paraId="5AE92CDE" w14:textId="77777777" w:rsidR="00D41033" w:rsidRDefault="00D41033" w:rsidP="00D41033"/>
    <w:p w14:paraId="3E6B1A43" w14:textId="77777777" w:rsidR="00D41033" w:rsidRDefault="00D41033" w:rsidP="00D41033"/>
    <w:p w14:paraId="2DDB5F79" w14:textId="77777777" w:rsidR="00D41033" w:rsidRDefault="00D41033" w:rsidP="00D41033"/>
    <w:p w14:paraId="53EA6458" w14:textId="77777777" w:rsidR="00D41033" w:rsidRDefault="00D41033" w:rsidP="00D41033"/>
    <w:p w14:paraId="6218776E" w14:textId="77777777" w:rsidR="00D41033" w:rsidRDefault="00D41033" w:rsidP="00D41033"/>
    <w:p w14:paraId="5FAAB3A4" w14:textId="77777777" w:rsidR="00D41033" w:rsidRDefault="00191DD3" w:rsidP="00D410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F678567" wp14:editId="4175BB87">
                <wp:simplePos x="0" y="0"/>
                <wp:positionH relativeFrom="column">
                  <wp:posOffset>-552450</wp:posOffset>
                </wp:positionH>
                <wp:positionV relativeFrom="paragraph">
                  <wp:posOffset>226060</wp:posOffset>
                </wp:positionV>
                <wp:extent cx="4114800" cy="106553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A992" w14:textId="49D69BA4" w:rsidR="00245832" w:rsidRPr="004A274C" w:rsidRDefault="003A2344" w:rsidP="005E441B">
                            <w:pPr>
                              <w:jc w:val="left"/>
                              <w:rPr>
                                <w:color w:val="000000" w:themeColor="text1"/>
                                <w:sz w:val="3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API M Practice</w:t>
                            </w:r>
                          </w:p>
                          <w:p w14:paraId="7130104A" w14:textId="77777777" w:rsidR="00245832" w:rsidRPr="004A274C" w:rsidRDefault="00245832" w:rsidP="005E441B">
                            <w:pPr>
                              <w:jc w:val="left"/>
                              <w:rPr>
                                <w:color w:val="000000" w:themeColor="text1"/>
                                <w:sz w:val="34"/>
                                <w:szCs w:val="32"/>
                              </w:rPr>
                            </w:pPr>
                            <w:r w:rsidRPr="004A274C">
                              <w:rPr>
                                <w:color w:val="000000" w:themeColor="text1"/>
                                <w:sz w:val="34"/>
                                <w:szCs w:val="32"/>
                              </w:rPr>
                              <w:t xml:space="preserve">Miracle Software Systems, Inc.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F678567" id="_x0000_s1028" type="#_x0000_t202" style="position:absolute;left:0;text-align:left;margin-left:-43.5pt;margin-top:17.8pt;width:324pt;height:83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" filled="f" stroked="f">
                <v:textbox>
                  <w:txbxContent>
                    <w:p w14:paraId="3002A992" w14:textId="49D69BA4" w:rsidR="00245832" w:rsidRPr="004A274C" w:rsidRDefault="003A2344" w:rsidP="005E441B">
                      <w:pPr>
                        <w:jc w:val="left"/>
                        <w:rPr>
                          <w:color w:val="000000" w:themeColor="text1"/>
                          <w:sz w:val="34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API M Practice</w:t>
                      </w:r>
                    </w:p>
                    <w:p w14:paraId="7130104A" w14:textId="77777777" w:rsidR="00245832" w:rsidRPr="004A274C" w:rsidRDefault="00245832" w:rsidP="005E441B">
                      <w:pPr>
                        <w:jc w:val="left"/>
                        <w:rPr>
                          <w:color w:val="000000" w:themeColor="text1"/>
                          <w:sz w:val="34"/>
                          <w:szCs w:val="32"/>
                        </w:rPr>
                      </w:pPr>
                      <w:r w:rsidRPr="004A274C">
                        <w:rPr>
                          <w:color w:val="000000" w:themeColor="text1"/>
                          <w:sz w:val="34"/>
                          <w:szCs w:val="32"/>
                        </w:rPr>
                        <w:t xml:space="preserve">Miracle Software Systems, Inc.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BA7E02" w14:textId="77777777" w:rsidR="00D41033" w:rsidRDefault="004A274C" w:rsidP="00D410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A7EE4D" wp14:editId="316DEC05">
                <wp:simplePos x="0" y="0"/>
                <wp:positionH relativeFrom="column">
                  <wp:posOffset>2971800</wp:posOffset>
                </wp:positionH>
                <wp:positionV relativeFrom="paragraph">
                  <wp:posOffset>485775</wp:posOffset>
                </wp:positionV>
                <wp:extent cx="3429000" cy="962025"/>
                <wp:effectExtent l="0" t="0" r="0" b="0"/>
                <wp:wrapThrough wrapText="bothSides">
                  <wp:wrapPolygon edited="0">
                    <wp:start x="360" y="0"/>
                    <wp:lineTo x="360" y="20958"/>
                    <wp:lineTo x="21120" y="20958"/>
                    <wp:lineTo x="21120" y="0"/>
                    <wp:lineTo x="36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FA86D" w14:textId="77777777" w:rsidR="00245832" w:rsidRPr="00823073" w:rsidRDefault="00245832" w:rsidP="00854DAC">
                            <w:pPr>
                              <w:jc w:val="right"/>
                              <w:rPr>
                                <w:b/>
                                <w:color w:val="FFFFFF"/>
                                <w:sz w:val="2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CA7EE4D" id="_x0000_s1029" type="#_x0000_t202" style="position:absolute;left:0;text-align:left;margin-left:234pt;margin-top:38.25pt;width:270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" filled="f" stroked="f">
                <v:textbox>
                  <w:txbxContent>
                    <w:p w14:paraId="50CFA86D" w14:textId="77777777" w:rsidR="00245832" w:rsidRPr="00823073" w:rsidRDefault="00245832" w:rsidP="00854DAC">
                      <w:pPr>
                        <w:jc w:val="right"/>
                        <w:rPr>
                          <w:b/>
                          <w:color w:val="FFFFFF"/>
                          <w:sz w:val="2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80EDFD" w14:textId="77777777" w:rsidR="00D41033" w:rsidRDefault="00D41033" w:rsidP="00D41033"/>
    <w:p w14:paraId="6836E5E3" w14:textId="77777777" w:rsidR="00D41033" w:rsidRDefault="00D41033" w:rsidP="00D41033"/>
    <w:p w14:paraId="1D1E33A6" w14:textId="77777777" w:rsidR="00D41033" w:rsidRDefault="00D41033" w:rsidP="00D41033"/>
    <w:p w14:paraId="2AB01649" w14:textId="77777777" w:rsidR="00D41033" w:rsidRDefault="00D41033" w:rsidP="00D41033"/>
    <w:p w14:paraId="4053C417" w14:textId="77777777" w:rsidR="00D41033" w:rsidRDefault="00D41033" w:rsidP="00D41033"/>
    <w:p w14:paraId="68966A77" w14:textId="77777777" w:rsidR="00D41033" w:rsidRDefault="00D41033" w:rsidP="00D41033"/>
    <w:p w14:paraId="6D7F3557" w14:textId="77777777" w:rsidR="00C85DE4" w:rsidRDefault="00C85DE4" w:rsidP="00D41033"/>
    <w:p w14:paraId="442E29D7" w14:textId="77777777" w:rsidR="00C85DE4" w:rsidRDefault="00C85DE4" w:rsidP="00D41033"/>
    <w:p w14:paraId="3A07F1DA" w14:textId="77777777" w:rsidR="00C85DE4" w:rsidRDefault="00C85DE4" w:rsidP="00D41033"/>
    <w:p w14:paraId="7E497316" w14:textId="77777777" w:rsidR="00D517F1" w:rsidRDefault="00D517F1" w:rsidP="00D517F1">
      <w:pPr>
        <w:spacing w:before="100" w:beforeAutospacing="1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3863431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color w:val="232527"/>
          <w:sz w:val="28"/>
          <w:szCs w:val="24"/>
        </w:rPr>
      </w:sdtEndPr>
      <w:sdtContent>
        <w:p w14:paraId="62D10375" w14:textId="77777777" w:rsidR="00D517F1" w:rsidRDefault="00D517F1" w:rsidP="00D517F1">
          <w:pPr>
            <w:pStyle w:val="TOCHeading"/>
          </w:pPr>
          <w:r>
            <w:t>Contents</w:t>
          </w:r>
        </w:p>
        <w:p w14:paraId="7E643180" w14:textId="3F3DB2A7" w:rsidR="00D517F1" w:rsidRDefault="00D517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48821" w:history="1">
            <w:r w:rsidRPr="00350A85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50A8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E572" w14:textId="51CF6F9C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2" w:history="1">
            <w:r w:rsidR="00D517F1" w:rsidRPr="00350A85">
              <w:rPr>
                <w:rStyle w:val="Hyperlink"/>
                <w:rFonts w:eastAsia="Times New Roman"/>
                <w:noProof/>
              </w:rPr>
              <w:t>2. Why Jenkins: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_Toc475648822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3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7D2E409E" w14:textId="0946A850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3" w:history="1">
            <w:r w:rsidR="00D517F1" w:rsidRPr="00350A85">
              <w:rPr>
                <w:rStyle w:val="Hyperlink"/>
                <w:rFonts w:eastAsia="Times New Roman"/>
                <w:noProof/>
              </w:rPr>
              <w:t>3. Continuous Integration: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_Toc475648823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3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7271F76A" w14:textId="67651BAF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4" w:history="1">
            <w:r w:rsidR="00D517F1" w:rsidRPr="00350A85">
              <w:rPr>
                <w:rStyle w:val="Hyperlink"/>
                <w:noProof/>
              </w:rPr>
              <w:t>4. Purpose: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_Toc475648824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3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192D8DD4" w14:textId="3EA84036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5" w:history="1">
            <w:r w:rsidR="00D517F1" w:rsidRPr="00350A85">
              <w:rPr>
                <w:rStyle w:val="Hyperlink"/>
                <w:noProof/>
              </w:rPr>
              <w:t>5. Architectural Diagram: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_Toc475648825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4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03A6BC49" w14:textId="39134D92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6" w:history="1">
            <w:r w:rsidR="00D517F1" w:rsidRPr="00350A85">
              <w:rPr>
                <w:rStyle w:val="Hyperlink"/>
                <w:rFonts w:eastAsia="Times New Roman"/>
                <w:noProof/>
              </w:rPr>
              <w:t>6. Requirements: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_Toc475648826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4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2E91EDD3" w14:textId="1FCAA309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7" w:history="1">
            <w:r w:rsidR="00D517F1" w:rsidRPr="00350A85">
              <w:rPr>
                <w:rStyle w:val="Hyperlink"/>
                <w:rFonts w:eastAsia="Times New Roman"/>
                <w:noProof/>
              </w:rPr>
              <w:t>7. Jenkins Installation Steps: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_Toc475648827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4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2F5D7F0F" w14:textId="351D69CC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8" w:history="1">
            <w:r w:rsidR="00D517F1" w:rsidRPr="00350A85">
              <w:rPr>
                <w:rStyle w:val="Hyperlink"/>
                <w:rFonts w:eastAsia="Times New Roman"/>
                <w:noProof/>
              </w:rPr>
              <w:t>8. Creating user in Jenkins: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_Toc475648828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5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30E04043" w14:textId="2C9B15C8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29" w:history="1">
            <w:r w:rsidR="00D517F1" w:rsidRPr="00350A85">
              <w:rPr>
                <w:rStyle w:val="Hyperlink"/>
                <w:rFonts w:eastAsia="Times New Roman"/>
                <w:noProof/>
              </w:rPr>
              <w:t>9. Adding required Plugins in Jenkins: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_Toc475648829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6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260E0DB4" w14:textId="7F3F18EF" w:rsidR="00D517F1" w:rsidRDefault="00272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30" w:history="1">
            <w:r w:rsidR="00D517F1" w:rsidRPr="00350A85">
              <w:rPr>
                <w:rStyle w:val="Hyperlink"/>
                <w:rFonts w:eastAsia="Times New Roman"/>
                <w:noProof/>
              </w:rPr>
              <w:t>GitHub Plugin: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_Toc475648830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6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0430712F" w14:textId="1DD2BD28" w:rsidR="00D517F1" w:rsidRDefault="00272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31" w:history="1">
            <w:r w:rsidR="00D517F1" w:rsidRPr="00350A85">
              <w:rPr>
                <w:rStyle w:val="Hyperlink"/>
                <w:noProof/>
              </w:rPr>
              <w:t>Maven Installation Plugin: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_Toc475648831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6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5172D3CB" w14:textId="3E062213" w:rsidR="00D517F1" w:rsidRDefault="002722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32" w:history="1">
            <w:r w:rsidR="00D517F1" w:rsidRPr="00350A85">
              <w:rPr>
                <w:rStyle w:val="Hyperlink"/>
                <w:noProof/>
              </w:rPr>
              <w:t>Credentials Plugin: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_Toc475648832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7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3D33E3AB" w14:textId="5C368691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33" w:history="1">
            <w:r w:rsidR="00D517F1" w:rsidRPr="00350A85">
              <w:rPr>
                <w:rStyle w:val="Hyperlink"/>
                <w:rFonts w:eastAsia="Times New Roman"/>
                <w:noProof/>
              </w:rPr>
              <w:t>10. Creating Job: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_Toc475648833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8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0AB1F78F" w14:textId="39B63B84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34" w:history="1">
            <w:r w:rsidR="00D517F1" w:rsidRPr="00350A85">
              <w:rPr>
                <w:rStyle w:val="Hyperlink"/>
                <w:rFonts w:eastAsia="Times New Roman"/>
                <w:noProof/>
              </w:rPr>
              <w:t>11. Ubuntu Directory Locations: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_Toc475648834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17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6872D3A8" w14:textId="29EB8BD0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35" w:history="1">
            <w:r w:rsidR="00D517F1" w:rsidRPr="00350A85">
              <w:rPr>
                <w:rStyle w:val="Hyperlink"/>
                <w:noProof/>
              </w:rPr>
              <w:t>Jenkins Log file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_Toc475648835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19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182EC267" w14:textId="02FD87EB" w:rsidR="00D517F1" w:rsidRDefault="002722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5648836" w:history="1">
            <w:r w:rsidR="00D517F1" w:rsidRPr="00350A85">
              <w:rPr>
                <w:rStyle w:val="Hyperlink"/>
                <w:noProof/>
              </w:rPr>
              <w:t>POM.XML</w:t>
            </w:r>
            <w:r w:rsidR="00D517F1">
              <w:rPr>
                <w:noProof/>
                <w:webHidden/>
              </w:rPr>
              <w:tab/>
            </w:r>
            <w:r w:rsidR="00D517F1">
              <w:rPr>
                <w:noProof/>
                <w:webHidden/>
              </w:rPr>
              <w:fldChar w:fldCharType="begin"/>
            </w:r>
            <w:r w:rsidR="00D517F1">
              <w:rPr>
                <w:noProof/>
                <w:webHidden/>
              </w:rPr>
              <w:instrText xml:space="preserve"> PAGEREF _Toc475648836 \h </w:instrText>
            </w:r>
            <w:r w:rsidR="00D517F1">
              <w:rPr>
                <w:noProof/>
                <w:webHidden/>
              </w:rPr>
            </w:r>
            <w:r w:rsidR="00D517F1">
              <w:rPr>
                <w:noProof/>
                <w:webHidden/>
              </w:rPr>
              <w:fldChar w:fldCharType="separate"/>
            </w:r>
            <w:r w:rsidR="00D650E4">
              <w:rPr>
                <w:noProof/>
                <w:webHidden/>
              </w:rPr>
              <w:t>21</w:t>
            </w:r>
            <w:r w:rsidR="00D517F1">
              <w:rPr>
                <w:noProof/>
                <w:webHidden/>
              </w:rPr>
              <w:fldChar w:fldCharType="end"/>
            </w:r>
          </w:hyperlink>
        </w:p>
        <w:p w14:paraId="09F14DEF" w14:textId="77777777" w:rsidR="00D517F1" w:rsidRDefault="00D517F1" w:rsidP="00D517F1">
          <w:r>
            <w:fldChar w:fldCharType="end"/>
          </w:r>
        </w:p>
      </w:sdtContent>
    </w:sdt>
    <w:p w14:paraId="09478253" w14:textId="77777777" w:rsidR="00D517F1" w:rsidRPr="00ED58D2" w:rsidRDefault="00D517F1" w:rsidP="00D517F1">
      <w:pPr>
        <w:spacing w:before="100" w:beforeAutospacing="1"/>
        <w:rPr>
          <w:sz w:val="24"/>
        </w:rPr>
      </w:pPr>
    </w:p>
    <w:p w14:paraId="175F72FA" w14:textId="77777777" w:rsidR="00D517F1" w:rsidRDefault="00D517F1" w:rsidP="00D517F1">
      <w:pPr>
        <w:spacing w:before="100" w:beforeAutospacing="1" w:line="202" w:lineRule="atLeast"/>
        <w:rPr>
          <w:rStyle w:val="Heading1Char"/>
        </w:rPr>
      </w:pPr>
    </w:p>
    <w:p w14:paraId="43CA9A52" w14:textId="77777777" w:rsidR="00D517F1" w:rsidRDefault="00D517F1" w:rsidP="00D517F1">
      <w:pPr>
        <w:spacing w:before="100" w:beforeAutospacing="1" w:line="202" w:lineRule="atLeast"/>
        <w:rPr>
          <w:rStyle w:val="Heading1Char"/>
        </w:rPr>
      </w:pPr>
    </w:p>
    <w:p w14:paraId="4E8F02E5" w14:textId="77777777" w:rsidR="00D517F1" w:rsidRDefault="00D517F1" w:rsidP="00D517F1">
      <w:pPr>
        <w:spacing w:before="100" w:beforeAutospacing="1" w:line="202" w:lineRule="atLeast"/>
        <w:rPr>
          <w:rStyle w:val="Heading1Char"/>
        </w:rPr>
      </w:pPr>
    </w:p>
    <w:p w14:paraId="6FC04E5A" w14:textId="77777777" w:rsidR="00D517F1" w:rsidRPr="00724CE5" w:rsidRDefault="00D517F1" w:rsidP="00D517F1">
      <w:pPr>
        <w:pStyle w:val="ListParagraph"/>
        <w:numPr>
          <w:ilvl w:val="0"/>
          <w:numId w:val="29"/>
        </w:numPr>
        <w:spacing w:before="100" w:beforeAutospacing="1" w:after="0" w:line="202" w:lineRule="atLeast"/>
        <w:rPr>
          <w:rFonts w:ascii="Calibri" w:eastAsia="Times New Roman" w:hAnsi="Calibri" w:cs="Times New Roman"/>
          <w:b/>
          <w:bCs/>
          <w:color w:val="323E4F" w:themeColor="text2" w:themeShade="BF"/>
          <w:sz w:val="28"/>
          <w:szCs w:val="28"/>
          <w:u w:val="single"/>
        </w:rPr>
      </w:pPr>
      <w:bookmarkStart w:id="2" w:name="_Toc475648821"/>
      <w:r w:rsidRPr="00D86E7A">
        <w:rPr>
          <w:rStyle w:val="Heading1Char"/>
        </w:rPr>
        <w:t>Introduction</w:t>
      </w:r>
      <w:bookmarkEnd w:id="2"/>
      <w:r w:rsidRPr="00724CE5">
        <w:rPr>
          <w:rFonts w:ascii="Calibri" w:eastAsia="Times New Roman" w:hAnsi="Calibri" w:cs="Times New Roman"/>
          <w:b/>
          <w:bCs/>
          <w:color w:val="323E4F" w:themeColor="text2" w:themeShade="BF"/>
          <w:sz w:val="28"/>
          <w:szCs w:val="28"/>
          <w:u w:val="single"/>
        </w:rPr>
        <w:t>:</w:t>
      </w:r>
    </w:p>
    <w:p w14:paraId="3F8AC3D6" w14:textId="77777777" w:rsidR="00D517F1" w:rsidRPr="00BF0E33" w:rsidRDefault="00D517F1" w:rsidP="00D517F1">
      <w:pPr>
        <w:pStyle w:val="NormalWeb"/>
        <w:numPr>
          <w:ilvl w:val="0"/>
          <w:numId w:val="41"/>
        </w:numPr>
        <w:spacing w:after="0" w:line="360" w:lineRule="auto"/>
        <w:rPr>
          <w:rFonts w:ascii="Calibri" w:hAnsi="Calibri"/>
        </w:rPr>
      </w:pPr>
      <w:r w:rsidRPr="00BF0E33">
        <w:rPr>
          <w:rFonts w:ascii="Calibri" w:hAnsi="Calibri"/>
        </w:rPr>
        <w:lastRenderedPageBreak/>
        <w:t>Jenkins is a powerful application that allo</w:t>
      </w:r>
      <w:r>
        <w:rPr>
          <w:rFonts w:ascii="Calibri" w:hAnsi="Calibri"/>
        </w:rPr>
        <w:t xml:space="preserve">ws “continuous integration” and </w:t>
      </w:r>
      <w:r w:rsidRPr="00BF0E33">
        <w:rPr>
          <w:rFonts w:ascii="Calibri" w:hAnsi="Calibri"/>
        </w:rPr>
        <w:t>“continuous delivery” of projects.</w:t>
      </w:r>
    </w:p>
    <w:p w14:paraId="4987CD5F" w14:textId="77777777" w:rsidR="00D517F1" w:rsidRPr="00BF0E33" w:rsidRDefault="00D517F1" w:rsidP="00D517F1">
      <w:pPr>
        <w:pStyle w:val="Title7LTGliederung1"/>
        <w:numPr>
          <w:ilvl w:val="0"/>
          <w:numId w:val="41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Jenkins is a Software</w:t>
      </w:r>
      <w:r w:rsidRPr="00BF0E33">
        <w:rPr>
          <w:rFonts w:ascii="Calibri" w:hAnsi="Calibri" w:cs="Calibri"/>
          <w:sz w:val="24"/>
          <w:szCs w:val="24"/>
        </w:rPr>
        <w:t xml:space="preserve"> that allows continuous integration </w:t>
      </w:r>
      <w:r w:rsidRPr="00BF0E33">
        <w:rPr>
          <w:rFonts w:ascii="Calibri" w:hAnsi="Calibri"/>
          <w:sz w:val="24"/>
          <w:szCs w:val="24"/>
        </w:rPr>
        <w:t>and continuous delivery of projects, regardless of the platform.</w:t>
      </w:r>
    </w:p>
    <w:p w14:paraId="79DE8D2D" w14:textId="77777777" w:rsidR="00D517F1" w:rsidRPr="003C6ECA" w:rsidRDefault="00D517F1" w:rsidP="00D517F1">
      <w:pPr>
        <w:pStyle w:val="Title7LTGliederung1"/>
        <w:numPr>
          <w:ilvl w:val="0"/>
          <w:numId w:val="41"/>
        </w:numPr>
        <w:rPr>
          <w:rFonts w:ascii="Calibri" w:hAnsi="Calibri"/>
          <w:sz w:val="24"/>
          <w:szCs w:val="24"/>
        </w:rPr>
      </w:pPr>
      <w:r w:rsidRPr="00BF0E33">
        <w:rPr>
          <w:rFonts w:ascii="Calibri" w:hAnsi="Calibri" w:cs="Calibri"/>
          <w:sz w:val="24"/>
          <w:szCs w:val="24"/>
        </w:rPr>
        <w:t xml:space="preserve">We can integrate Jenkins with a number of testing and </w:t>
      </w:r>
      <w:r w:rsidRPr="00BF0E33">
        <w:rPr>
          <w:rFonts w:ascii="Calibri" w:hAnsi="Calibri"/>
          <w:sz w:val="24"/>
          <w:szCs w:val="24"/>
        </w:rPr>
        <w:t>deployment technologies.</w:t>
      </w:r>
    </w:p>
    <w:p w14:paraId="69DAE51E" w14:textId="77777777" w:rsidR="00D517F1" w:rsidRDefault="00D517F1" w:rsidP="00D517F1">
      <w:pPr>
        <w:pStyle w:val="Heading1"/>
        <w:rPr>
          <w:rFonts w:eastAsia="Times New Roman"/>
        </w:rPr>
      </w:pPr>
      <w:bookmarkStart w:id="3" w:name="_Toc475648822"/>
      <w:r>
        <w:rPr>
          <w:rFonts w:eastAsia="Times New Roman"/>
        </w:rPr>
        <w:t>2. Why Jenkins:</w:t>
      </w:r>
      <w:bookmarkEnd w:id="3"/>
    </w:p>
    <w:p w14:paraId="0D948DC9" w14:textId="77777777" w:rsidR="00D517F1" w:rsidRPr="00BF0E33" w:rsidRDefault="00D517F1" w:rsidP="00D517F1">
      <w:pPr>
        <w:pStyle w:val="NormalWeb"/>
        <w:numPr>
          <w:ilvl w:val="0"/>
          <w:numId w:val="28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Jenkins is a s</w:t>
      </w:r>
      <w:r w:rsidRPr="00BF0E33">
        <w:rPr>
          <w:rFonts w:ascii="Calibri" w:hAnsi="Calibri"/>
        </w:rPr>
        <w:t xml:space="preserve">oftware that allows </w:t>
      </w:r>
      <w:r w:rsidRPr="00BF0E33">
        <w:rPr>
          <w:rFonts w:ascii="Calibri" w:hAnsi="Calibri"/>
          <w:b/>
          <w:bCs/>
        </w:rPr>
        <w:t>continuous integration</w:t>
      </w:r>
      <w:r w:rsidRPr="00BF0E33">
        <w:rPr>
          <w:rFonts w:ascii="Calibri" w:hAnsi="Calibri"/>
        </w:rPr>
        <w:t xml:space="preserve">. Jenkins will be installed on a server where the central build will take place. </w:t>
      </w:r>
    </w:p>
    <w:p w14:paraId="1710225A" w14:textId="77777777" w:rsidR="00D517F1" w:rsidRDefault="00D517F1" w:rsidP="00D517F1">
      <w:pPr>
        <w:pStyle w:val="Heading1"/>
        <w:rPr>
          <w:rFonts w:eastAsia="Times New Roman"/>
        </w:rPr>
      </w:pPr>
      <w:bookmarkStart w:id="4" w:name="_Toc475648823"/>
      <w:r>
        <w:rPr>
          <w:rFonts w:eastAsia="Times New Roman"/>
        </w:rPr>
        <w:t>3. Continuous Integration:</w:t>
      </w:r>
      <w:bookmarkEnd w:id="4"/>
    </w:p>
    <w:p w14:paraId="6102915D" w14:textId="77777777" w:rsidR="00D517F1" w:rsidRPr="00BF0E33" w:rsidRDefault="00D517F1" w:rsidP="00D517F1">
      <w:pPr>
        <w:pStyle w:val="NormalWeb"/>
        <w:numPr>
          <w:ilvl w:val="0"/>
          <w:numId w:val="28"/>
        </w:numPr>
        <w:spacing w:after="0" w:line="360" w:lineRule="auto"/>
        <w:rPr>
          <w:rFonts w:ascii="Calibri" w:hAnsi="Calibri"/>
        </w:rPr>
      </w:pPr>
      <w:r w:rsidRPr="00BF0E33">
        <w:rPr>
          <w:rFonts w:ascii="Calibri" w:hAnsi="Calibri"/>
        </w:rPr>
        <w:t>Continuous Integration is a development practice that requires developers to integrate code into a shared repository at several times per day. Continuous Integration improves Software Quality and Reduces the Risk.</w:t>
      </w:r>
    </w:p>
    <w:p w14:paraId="3A8F7F3E" w14:textId="77777777" w:rsidR="00D517F1" w:rsidRPr="00BF0E33" w:rsidRDefault="00D517F1" w:rsidP="00D517F1">
      <w:pPr>
        <w:pStyle w:val="NormalWeb"/>
        <w:numPr>
          <w:ilvl w:val="0"/>
          <w:numId w:val="27"/>
        </w:numPr>
        <w:spacing w:after="0" w:line="360" w:lineRule="auto"/>
        <w:rPr>
          <w:rFonts w:ascii="Calibri" w:hAnsi="Calibri"/>
        </w:rPr>
      </w:pPr>
      <w:r w:rsidRPr="00BF0E33">
        <w:rPr>
          <w:rFonts w:ascii="Calibri" w:hAnsi="Calibri"/>
        </w:rPr>
        <w:t>Committing code frequently.</w:t>
      </w:r>
    </w:p>
    <w:p w14:paraId="2E113AED" w14:textId="77777777" w:rsidR="00D517F1" w:rsidRPr="00BF0E33" w:rsidRDefault="00D517F1" w:rsidP="00D517F1">
      <w:pPr>
        <w:pStyle w:val="NormalWeb"/>
        <w:numPr>
          <w:ilvl w:val="0"/>
          <w:numId w:val="27"/>
        </w:numPr>
        <w:spacing w:after="0" w:line="360" w:lineRule="auto"/>
        <w:rPr>
          <w:rFonts w:ascii="Calibri" w:hAnsi="Calibri"/>
        </w:rPr>
      </w:pPr>
      <w:r w:rsidRPr="00BF0E33">
        <w:rPr>
          <w:rFonts w:ascii="Calibri" w:hAnsi="Calibri"/>
        </w:rPr>
        <w:t xml:space="preserve">Categorizing developer tests. </w:t>
      </w:r>
    </w:p>
    <w:p w14:paraId="660E61EC" w14:textId="77777777" w:rsidR="00D517F1" w:rsidRPr="00BF0E33" w:rsidRDefault="00D517F1" w:rsidP="00D517F1">
      <w:pPr>
        <w:pStyle w:val="NormalWeb"/>
        <w:numPr>
          <w:ilvl w:val="0"/>
          <w:numId w:val="27"/>
        </w:numPr>
        <w:spacing w:after="0" w:line="360" w:lineRule="auto"/>
        <w:rPr>
          <w:rFonts w:ascii="Calibri" w:hAnsi="Calibri"/>
        </w:rPr>
      </w:pPr>
      <w:r w:rsidRPr="00BF0E33">
        <w:rPr>
          <w:rFonts w:ascii="Calibri" w:hAnsi="Calibri"/>
        </w:rPr>
        <w:t xml:space="preserve">Using a dedicated integration build machine. </w:t>
      </w:r>
    </w:p>
    <w:p w14:paraId="50CF940B" w14:textId="77777777" w:rsidR="00D517F1" w:rsidRPr="00BF0E33" w:rsidRDefault="00D517F1" w:rsidP="00D517F1">
      <w:pPr>
        <w:pStyle w:val="NormalWeb"/>
        <w:numPr>
          <w:ilvl w:val="0"/>
          <w:numId w:val="27"/>
        </w:numPr>
        <w:spacing w:after="0" w:line="360" w:lineRule="auto"/>
        <w:rPr>
          <w:rFonts w:ascii="Calibri" w:hAnsi="Calibri"/>
        </w:rPr>
      </w:pPr>
      <w:r w:rsidRPr="00BF0E33">
        <w:rPr>
          <w:rFonts w:ascii="Calibri" w:hAnsi="Calibri"/>
        </w:rPr>
        <w:t>Using continuous feedback mechanisms.</w:t>
      </w:r>
    </w:p>
    <w:p w14:paraId="466F46C2" w14:textId="77777777" w:rsidR="00D517F1" w:rsidRDefault="00D517F1" w:rsidP="00D517F1">
      <w:pPr>
        <w:pStyle w:val="NormalWeb"/>
        <w:numPr>
          <w:ilvl w:val="0"/>
          <w:numId w:val="27"/>
        </w:numPr>
        <w:spacing w:after="0" w:line="360" w:lineRule="auto"/>
        <w:rPr>
          <w:rFonts w:ascii="Calibri" w:hAnsi="Calibri"/>
        </w:rPr>
      </w:pPr>
      <w:r w:rsidRPr="00BF0E33">
        <w:rPr>
          <w:rFonts w:ascii="Calibri" w:hAnsi="Calibri"/>
        </w:rPr>
        <w:t>Staging builds.</w:t>
      </w:r>
    </w:p>
    <w:p w14:paraId="35FA555F" w14:textId="77777777" w:rsidR="00D517F1" w:rsidRDefault="00D517F1" w:rsidP="00D517F1">
      <w:pPr>
        <w:pStyle w:val="Heading1"/>
      </w:pPr>
      <w:bookmarkStart w:id="5" w:name="_Toc475648824"/>
      <w:r>
        <w:t>4. Purpose:</w:t>
      </w:r>
      <w:bookmarkEnd w:id="5"/>
    </w:p>
    <w:p w14:paraId="5FA9EFA2" w14:textId="77777777" w:rsidR="00D517F1" w:rsidRDefault="00D517F1" w:rsidP="00D517F1">
      <w:pPr>
        <w:pStyle w:val="NormalWeb"/>
        <w:numPr>
          <w:ilvl w:val="0"/>
          <w:numId w:val="30"/>
        </w:numPr>
        <w:spacing w:after="0" w:line="245" w:lineRule="atLeast"/>
      </w:pPr>
      <w:r w:rsidRPr="00D466BB">
        <w:rPr>
          <w:rFonts w:ascii="Calibri" w:hAnsi="Calibri"/>
          <w:color w:val="333333"/>
        </w:rPr>
        <w:t xml:space="preserve">It automates the process of building an API from </w:t>
      </w:r>
      <w:proofErr w:type="spellStart"/>
      <w:r w:rsidRPr="00D466BB">
        <w:rPr>
          <w:rFonts w:ascii="Calibri" w:hAnsi="Calibri"/>
          <w:color w:val="333333"/>
        </w:rPr>
        <w:t>Git</w:t>
      </w:r>
      <w:proofErr w:type="spellEnd"/>
      <w:r w:rsidRPr="00D466BB">
        <w:rPr>
          <w:rFonts w:ascii="Calibri" w:hAnsi="Calibri"/>
          <w:color w:val="333333"/>
        </w:rPr>
        <w:t xml:space="preserve"> Hub to </w:t>
      </w:r>
      <w:proofErr w:type="spellStart"/>
      <w:r w:rsidRPr="00D466BB">
        <w:rPr>
          <w:rFonts w:ascii="Calibri" w:hAnsi="Calibri"/>
          <w:color w:val="333333"/>
        </w:rPr>
        <w:t>Apigee</w:t>
      </w:r>
      <w:proofErr w:type="spellEnd"/>
      <w:r w:rsidRPr="00D466BB">
        <w:rPr>
          <w:rFonts w:ascii="Calibri" w:hAnsi="Calibri"/>
          <w:color w:val="333333"/>
        </w:rPr>
        <w:t xml:space="preserve"> Edge using Jenki</w:t>
      </w:r>
      <w:r>
        <w:rPr>
          <w:rFonts w:ascii="Calibri" w:hAnsi="Calibri"/>
          <w:color w:val="333333"/>
        </w:rPr>
        <w:t>n</w:t>
      </w:r>
      <w:r w:rsidRPr="00D466BB">
        <w:rPr>
          <w:rFonts w:ascii="Calibri" w:hAnsi="Calibri"/>
          <w:color w:val="333333"/>
        </w:rPr>
        <w:t>s.</w:t>
      </w:r>
    </w:p>
    <w:p w14:paraId="155AF6B1" w14:textId="77777777" w:rsidR="00D517F1" w:rsidRDefault="00D517F1" w:rsidP="00D517F1">
      <w:pPr>
        <w:pStyle w:val="Heading1"/>
      </w:pPr>
      <w:bookmarkStart w:id="6" w:name="_Toc475648825"/>
      <w:r>
        <w:lastRenderedPageBreak/>
        <w:t>5. Architectural Diagram:</w:t>
      </w:r>
      <w:bookmarkEnd w:id="6"/>
    </w:p>
    <w:p w14:paraId="5DB699CC" w14:textId="77777777" w:rsidR="00D517F1" w:rsidRDefault="00D517F1" w:rsidP="00D517F1">
      <w:pPr>
        <w:pStyle w:val="NormalWeb"/>
        <w:spacing w:after="0" w:line="245" w:lineRule="atLeast"/>
      </w:pPr>
      <w:r>
        <w:rPr>
          <w:noProof/>
        </w:rPr>
        <w:drawing>
          <wp:inline distT="0" distB="0" distL="0" distR="0" wp14:anchorId="230DF1EC" wp14:editId="6906C2C6">
            <wp:extent cx="5943600" cy="36385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71B79" w14:textId="77777777" w:rsidR="00D517F1" w:rsidRPr="001F22B1" w:rsidRDefault="00D517F1" w:rsidP="00D517F1">
      <w:pPr>
        <w:pStyle w:val="NormalWeb"/>
        <w:spacing w:after="0" w:line="245" w:lineRule="atLeast"/>
        <w:rPr>
          <w:b/>
        </w:rPr>
      </w:pPr>
      <w:r>
        <w:tab/>
      </w:r>
      <w:r>
        <w:tab/>
      </w:r>
      <w:r>
        <w:tab/>
      </w:r>
      <w:r w:rsidRPr="001F22B1">
        <w:rPr>
          <w:b/>
        </w:rPr>
        <w:t>Fig 1. Jenkins Architectural Diagram</w:t>
      </w:r>
    </w:p>
    <w:p w14:paraId="7A25CE2A" w14:textId="77777777" w:rsidR="00D517F1" w:rsidRPr="00ED58D2" w:rsidRDefault="00D517F1" w:rsidP="00D517F1">
      <w:pPr>
        <w:pStyle w:val="Heading1"/>
        <w:rPr>
          <w:rFonts w:eastAsia="Times New Roman"/>
        </w:rPr>
      </w:pPr>
      <w:bookmarkStart w:id="7" w:name="_Toc475648826"/>
      <w:r>
        <w:rPr>
          <w:rFonts w:eastAsia="Times New Roman"/>
        </w:rPr>
        <w:t xml:space="preserve">6. </w:t>
      </w:r>
      <w:r w:rsidRPr="00ED58D2">
        <w:rPr>
          <w:rFonts w:eastAsia="Times New Roman"/>
        </w:rPr>
        <w:t>Requirements</w:t>
      </w:r>
      <w:r w:rsidRPr="000033DE">
        <w:rPr>
          <w:rFonts w:eastAsia="Times New Roman"/>
          <w:color w:val="004586"/>
        </w:rPr>
        <w:t>:</w:t>
      </w:r>
      <w:bookmarkEnd w:id="7"/>
    </w:p>
    <w:p w14:paraId="17631FF7" w14:textId="77777777" w:rsidR="00D517F1" w:rsidRPr="00ED58D2" w:rsidRDefault="00D517F1" w:rsidP="00D517F1">
      <w:pPr>
        <w:numPr>
          <w:ilvl w:val="0"/>
          <w:numId w:val="25"/>
        </w:numPr>
        <w:spacing w:before="158" w:line="202" w:lineRule="atLeast"/>
        <w:jc w:val="left"/>
        <w:rPr>
          <w:sz w:val="24"/>
        </w:rPr>
      </w:pPr>
      <w:proofErr w:type="spellStart"/>
      <w:r w:rsidRPr="00ED58D2">
        <w:rPr>
          <w:sz w:val="24"/>
        </w:rPr>
        <w:t>Git</w:t>
      </w:r>
      <w:proofErr w:type="spellEnd"/>
      <w:r w:rsidRPr="00ED58D2">
        <w:rPr>
          <w:sz w:val="24"/>
        </w:rPr>
        <w:t xml:space="preserve"> Hub</w:t>
      </w:r>
    </w:p>
    <w:p w14:paraId="50CE0033" w14:textId="77777777" w:rsidR="00D517F1" w:rsidRPr="00ED58D2" w:rsidRDefault="00D517F1" w:rsidP="00D517F1">
      <w:pPr>
        <w:numPr>
          <w:ilvl w:val="0"/>
          <w:numId w:val="25"/>
        </w:numPr>
        <w:spacing w:before="158" w:line="202" w:lineRule="atLeast"/>
        <w:jc w:val="left"/>
        <w:rPr>
          <w:sz w:val="24"/>
        </w:rPr>
      </w:pPr>
      <w:r w:rsidRPr="00ED58D2">
        <w:rPr>
          <w:sz w:val="24"/>
        </w:rPr>
        <w:t>Jenkins</w:t>
      </w:r>
    </w:p>
    <w:p w14:paraId="09EA8A95" w14:textId="77777777" w:rsidR="00D517F1" w:rsidRPr="00ED58D2" w:rsidRDefault="00D517F1" w:rsidP="00D517F1">
      <w:pPr>
        <w:pStyle w:val="Heading1"/>
        <w:rPr>
          <w:rFonts w:eastAsia="Times New Roman"/>
        </w:rPr>
      </w:pPr>
      <w:bookmarkStart w:id="8" w:name="_Toc475648827"/>
      <w:r>
        <w:rPr>
          <w:rFonts w:eastAsia="Times New Roman"/>
        </w:rPr>
        <w:t xml:space="preserve">7. </w:t>
      </w:r>
      <w:r w:rsidRPr="00ED58D2">
        <w:rPr>
          <w:rFonts w:eastAsia="Times New Roman"/>
        </w:rPr>
        <w:t>Jenkins Installation Steps:</w:t>
      </w:r>
      <w:bookmarkEnd w:id="8"/>
    </w:p>
    <w:p w14:paraId="05D338BE" w14:textId="77777777" w:rsidR="00D517F1" w:rsidRDefault="00D517F1" w:rsidP="00D517F1">
      <w:pPr>
        <w:pStyle w:val="ListParagraph"/>
        <w:numPr>
          <w:ilvl w:val="0"/>
          <w:numId w:val="30"/>
        </w:numPr>
        <w:spacing w:before="100" w:beforeAutospacing="1"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24CE5">
        <w:rPr>
          <w:rFonts w:ascii="Calibri" w:eastAsia="Times New Roman" w:hAnsi="Calibri" w:cs="Times New Roman"/>
          <w:sz w:val="24"/>
          <w:szCs w:val="24"/>
        </w:rPr>
        <w:t>For Installing Jenkins in Ubuntu we have to follow the below steps.</w:t>
      </w:r>
    </w:p>
    <w:p w14:paraId="133496DC" w14:textId="77777777" w:rsidR="00D517F1" w:rsidRPr="00724CE5" w:rsidRDefault="00D517F1" w:rsidP="00D517F1">
      <w:pPr>
        <w:pStyle w:val="ListParagraph"/>
        <w:spacing w:before="100" w:beforeAutospacing="1"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38C347C" w14:textId="77777777" w:rsidR="00D517F1" w:rsidRPr="005733E0" w:rsidRDefault="00D517F1" w:rsidP="00D517F1">
      <w:pPr>
        <w:pStyle w:val="ListParagraph"/>
        <w:numPr>
          <w:ilvl w:val="0"/>
          <w:numId w:val="30"/>
        </w:numPr>
        <w:spacing w:before="100" w:beforeAutospacing="1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724CE5">
        <w:rPr>
          <w:rFonts w:ascii="Calibri" w:eastAsia="Times New Roman" w:hAnsi="Calibri" w:cs="Times New Roman"/>
          <w:sz w:val="24"/>
          <w:szCs w:val="24"/>
        </w:rPr>
        <w:t>Open your terminal. In that go to root by clinking “</w:t>
      </w:r>
      <w:proofErr w:type="spellStart"/>
      <w:r w:rsidRPr="00724CE5">
        <w:rPr>
          <w:rFonts w:ascii="Calibri" w:eastAsia="Times New Roman" w:hAnsi="Calibri" w:cs="Times New Roman"/>
          <w:sz w:val="24"/>
          <w:szCs w:val="24"/>
        </w:rPr>
        <w:t>sudo</w:t>
      </w:r>
      <w:proofErr w:type="spellEnd"/>
      <w:r w:rsidRPr="00724CE5">
        <w:rPr>
          <w:rFonts w:ascii="Calibri" w:eastAsia="Times New Roman" w:hAnsi="Calibri" w:cs="Times New Roman"/>
          <w:sz w:val="24"/>
          <w:szCs w:val="24"/>
        </w:rPr>
        <w:t xml:space="preserve"> -s”.</w:t>
      </w:r>
    </w:p>
    <w:p w14:paraId="14C66C97" w14:textId="77777777" w:rsidR="00D517F1" w:rsidRPr="00F51214" w:rsidRDefault="00D517F1" w:rsidP="00D517F1">
      <w:pPr>
        <w:pStyle w:val="ListParagraph"/>
        <w:numPr>
          <w:ilvl w:val="0"/>
          <w:numId w:val="30"/>
        </w:numPr>
        <w:spacing w:before="100" w:beforeAutospacing="1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724CE5">
        <w:rPr>
          <w:rFonts w:ascii="Calibri" w:eastAsia="Times New Roman" w:hAnsi="Calibri" w:cs="Times New Roman"/>
          <w:sz w:val="24"/>
          <w:szCs w:val="24"/>
        </w:rPr>
        <w:t>and then follow the below commands</w:t>
      </w:r>
      <w:r>
        <w:rPr>
          <w:rFonts w:ascii="Calibri" w:eastAsia="Times New Roman" w:hAnsi="Calibri" w:cs="Times New Roman"/>
          <w:sz w:val="24"/>
          <w:szCs w:val="24"/>
        </w:rPr>
        <w:t>.</w:t>
      </w:r>
    </w:p>
    <w:p w14:paraId="1B4093C8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  <w:r w:rsidRPr="000033DE">
        <w:rPr>
          <w:rFonts w:cs="Courier New"/>
          <w:color w:val="0066CC"/>
          <w:sz w:val="24"/>
        </w:rPr>
        <w:lastRenderedPageBreak/>
        <w:tab/>
      </w:r>
      <w:proofErr w:type="spellStart"/>
      <w:r w:rsidRPr="000235A1">
        <w:rPr>
          <w:rFonts w:cs="Courier New"/>
          <w:color w:val="0066CC"/>
          <w:sz w:val="24"/>
        </w:rPr>
        <w:t>wget</w:t>
      </w:r>
      <w:proofErr w:type="spellEnd"/>
      <w:r w:rsidRPr="000235A1">
        <w:rPr>
          <w:rFonts w:cs="Courier New"/>
          <w:color w:val="0066CC"/>
          <w:sz w:val="24"/>
        </w:rPr>
        <w:t xml:space="preserve"> -q -O - https://pkg.jenkins.io/debian/jenkins-ci.org.key | </w:t>
      </w:r>
      <w:proofErr w:type="spellStart"/>
      <w:r w:rsidRPr="000235A1">
        <w:rPr>
          <w:rFonts w:cs="Courier New"/>
          <w:color w:val="0066CC"/>
          <w:sz w:val="24"/>
        </w:rPr>
        <w:t>sudo</w:t>
      </w:r>
      <w:proofErr w:type="spellEnd"/>
      <w:r w:rsidRPr="000235A1">
        <w:rPr>
          <w:rFonts w:cs="Courier New"/>
          <w:color w:val="0066CC"/>
          <w:sz w:val="24"/>
        </w:rPr>
        <w:t xml:space="preserve"> apt-key add -</w:t>
      </w:r>
    </w:p>
    <w:p w14:paraId="1772189B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Courier New"/>
          <w:sz w:val="24"/>
        </w:rPr>
      </w:pPr>
      <w:proofErr w:type="spellStart"/>
      <w:r w:rsidRPr="000235A1">
        <w:rPr>
          <w:rFonts w:cs="Courier New"/>
          <w:color w:val="0066CC"/>
          <w:sz w:val="24"/>
        </w:rPr>
        <w:t>sudo</w:t>
      </w:r>
      <w:proofErr w:type="spellEnd"/>
      <w:r w:rsidRPr="000235A1">
        <w:rPr>
          <w:rFonts w:cs="Courier New"/>
          <w:color w:val="0066CC"/>
          <w:sz w:val="24"/>
        </w:rPr>
        <w:t xml:space="preserve"> </w:t>
      </w:r>
      <w:proofErr w:type="spellStart"/>
      <w:r w:rsidRPr="000235A1">
        <w:rPr>
          <w:rFonts w:cs="Courier New"/>
          <w:color w:val="0066CC"/>
          <w:sz w:val="24"/>
        </w:rPr>
        <w:t>sh</w:t>
      </w:r>
      <w:proofErr w:type="spellEnd"/>
      <w:r w:rsidRPr="000235A1">
        <w:rPr>
          <w:rFonts w:cs="Courier New"/>
          <w:color w:val="0066CC"/>
          <w:sz w:val="24"/>
        </w:rPr>
        <w:t xml:space="preserve"> -c 'echo deb http://pkg.jenkins.io/debian-stable binary/ &gt; /</w:t>
      </w:r>
      <w:proofErr w:type="spellStart"/>
      <w:r w:rsidRPr="000235A1">
        <w:rPr>
          <w:rFonts w:cs="Courier New"/>
          <w:color w:val="0066CC"/>
          <w:sz w:val="24"/>
        </w:rPr>
        <w:t>etc</w:t>
      </w:r>
      <w:proofErr w:type="spellEnd"/>
      <w:r w:rsidRPr="000235A1">
        <w:rPr>
          <w:rFonts w:cs="Courier New"/>
          <w:color w:val="0066CC"/>
          <w:sz w:val="24"/>
        </w:rPr>
        <w:t>/apt/</w:t>
      </w:r>
      <w:proofErr w:type="spellStart"/>
      <w:r w:rsidRPr="000235A1">
        <w:rPr>
          <w:rFonts w:cs="Courier New"/>
          <w:color w:val="0066CC"/>
          <w:sz w:val="24"/>
        </w:rPr>
        <w:t>sources.list.d</w:t>
      </w:r>
      <w:proofErr w:type="spellEnd"/>
      <w:r w:rsidRPr="000235A1">
        <w:rPr>
          <w:rFonts w:cs="Courier New"/>
          <w:color w:val="0066CC"/>
          <w:sz w:val="24"/>
        </w:rPr>
        <w:t>/</w:t>
      </w:r>
      <w:proofErr w:type="spellStart"/>
      <w:r w:rsidRPr="000235A1">
        <w:rPr>
          <w:rFonts w:cs="Courier New"/>
          <w:color w:val="0066CC"/>
          <w:sz w:val="24"/>
        </w:rPr>
        <w:t>jenkins.list</w:t>
      </w:r>
      <w:proofErr w:type="spellEnd"/>
      <w:r w:rsidRPr="000235A1">
        <w:rPr>
          <w:rFonts w:cs="Courier New"/>
          <w:color w:val="0066CC"/>
          <w:sz w:val="24"/>
        </w:rPr>
        <w:t>'</w:t>
      </w:r>
    </w:p>
    <w:p w14:paraId="0F26A796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</w:p>
    <w:p w14:paraId="58F7DE96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  <w:r w:rsidRPr="000033DE">
        <w:rPr>
          <w:rFonts w:cs="Courier New"/>
          <w:color w:val="0066CC"/>
          <w:sz w:val="24"/>
        </w:rPr>
        <w:tab/>
      </w:r>
      <w:proofErr w:type="spellStart"/>
      <w:r w:rsidRPr="000235A1">
        <w:rPr>
          <w:rFonts w:cs="Courier New"/>
          <w:color w:val="0066CC"/>
          <w:sz w:val="24"/>
        </w:rPr>
        <w:t>sudo</w:t>
      </w:r>
      <w:proofErr w:type="spellEnd"/>
      <w:r w:rsidRPr="000235A1">
        <w:rPr>
          <w:rFonts w:cs="Courier New"/>
          <w:color w:val="0066CC"/>
          <w:sz w:val="24"/>
        </w:rPr>
        <w:t xml:space="preserve"> apt-get update</w:t>
      </w:r>
    </w:p>
    <w:p w14:paraId="38230A11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</w:p>
    <w:p w14:paraId="33460565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  <w:r w:rsidRPr="000033DE">
        <w:rPr>
          <w:rFonts w:cs="Courier New"/>
          <w:color w:val="0066CC"/>
          <w:sz w:val="24"/>
        </w:rPr>
        <w:tab/>
      </w:r>
      <w:proofErr w:type="spellStart"/>
      <w:r w:rsidRPr="000235A1">
        <w:rPr>
          <w:rFonts w:cs="Courier New"/>
          <w:color w:val="0066CC"/>
          <w:sz w:val="24"/>
        </w:rPr>
        <w:t>sudo</w:t>
      </w:r>
      <w:proofErr w:type="spellEnd"/>
      <w:r w:rsidRPr="000235A1">
        <w:rPr>
          <w:rFonts w:cs="Courier New"/>
          <w:color w:val="0066CC"/>
          <w:sz w:val="24"/>
        </w:rPr>
        <w:t xml:space="preserve"> apt-get install Jenkins</w:t>
      </w:r>
    </w:p>
    <w:p w14:paraId="2049B7A7" w14:textId="77777777" w:rsidR="00D517F1" w:rsidRPr="000033DE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</w:p>
    <w:p w14:paraId="471751D7" w14:textId="77777777" w:rsidR="00D517F1" w:rsidRPr="00724CE5" w:rsidRDefault="00D517F1" w:rsidP="00D517F1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ourier New"/>
          <w:sz w:val="24"/>
          <w:szCs w:val="24"/>
        </w:rPr>
      </w:pPr>
      <w:r w:rsidRPr="00724CE5">
        <w:rPr>
          <w:rFonts w:ascii="Calibri" w:eastAsia="Times New Roman" w:hAnsi="Calibri" w:cs="Courier New"/>
          <w:sz w:val="24"/>
          <w:szCs w:val="24"/>
        </w:rPr>
        <w:t>Now Jenkins is installed in your machine, to update it to a latest version run the following command.</w:t>
      </w:r>
    </w:p>
    <w:p w14:paraId="64AB8C94" w14:textId="77777777" w:rsidR="00D517F1" w:rsidRPr="000033DE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  <w:r w:rsidRPr="000235A1">
        <w:rPr>
          <w:rFonts w:cs="Courier New"/>
          <w:sz w:val="24"/>
        </w:rPr>
        <w:tab/>
      </w:r>
    </w:p>
    <w:p w14:paraId="243D040D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  <w:r w:rsidRPr="000033DE">
        <w:rPr>
          <w:rFonts w:cs="Courier New"/>
          <w:color w:val="0066CC"/>
          <w:sz w:val="24"/>
        </w:rPr>
        <w:tab/>
      </w:r>
      <w:proofErr w:type="spellStart"/>
      <w:r w:rsidRPr="000235A1">
        <w:rPr>
          <w:rFonts w:cs="Courier New"/>
          <w:color w:val="0066CC"/>
          <w:sz w:val="24"/>
        </w:rPr>
        <w:t>sudo</w:t>
      </w:r>
      <w:proofErr w:type="spellEnd"/>
      <w:r w:rsidRPr="000235A1">
        <w:rPr>
          <w:rFonts w:cs="Courier New"/>
          <w:color w:val="0066CC"/>
          <w:sz w:val="24"/>
        </w:rPr>
        <w:t xml:space="preserve"> apt-get update</w:t>
      </w:r>
    </w:p>
    <w:p w14:paraId="53D12AFB" w14:textId="77777777" w:rsidR="00D517F1" w:rsidRPr="000033DE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66CC"/>
          <w:sz w:val="24"/>
        </w:rPr>
      </w:pPr>
      <w:r w:rsidRPr="000235A1">
        <w:rPr>
          <w:rFonts w:cs="Courier New"/>
          <w:color w:val="0066CC"/>
          <w:sz w:val="24"/>
        </w:rPr>
        <w:tab/>
      </w:r>
    </w:p>
    <w:p w14:paraId="1A6ACB3C" w14:textId="77777777" w:rsidR="00D517F1" w:rsidRPr="00D06CB7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4"/>
        </w:rPr>
      </w:pPr>
      <w:r w:rsidRPr="000033DE">
        <w:rPr>
          <w:rFonts w:cs="Courier New"/>
          <w:color w:val="0066CC"/>
          <w:sz w:val="24"/>
        </w:rPr>
        <w:tab/>
      </w:r>
      <w:proofErr w:type="spellStart"/>
      <w:r w:rsidRPr="000235A1">
        <w:rPr>
          <w:rFonts w:cs="Courier New"/>
          <w:color w:val="0066CC"/>
          <w:sz w:val="24"/>
        </w:rPr>
        <w:t>sudo</w:t>
      </w:r>
      <w:proofErr w:type="spellEnd"/>
      <w:r w:rsidRPr="000235A1">
        <w:rPr>
          <w:rFonts w:cs="Courier New"/>
          <w:color w:val="0066CC"/>
          <w:sz w:val="24"/>
        </w:rPr>
        <w:t xml:space="preserve"> apt-get install Jenkins</w:t>
      </w:r>
    </w:p>
    <w:p w14:paraId="0E036D6E" w14:textId="77777777" w:rsidR="00D517F1" w:rsidRPr="000033DE" w:rsidRDefault="00D517F1" w:rsidP="00D517F1">
      <w:pPr>
        <w:pStyle w:val="Heading1"/>
        <w:rPr>
          <w:rFonts w:eastAsia="Times New Roman"/>
        </w:rPr>
      </w:pPr>
      <w:bookmarkStart w:id="9" w:name="_Toc475648828"/>
      <w:r>
        <w:rPr>
          <w:rFonts w:eastAsia="Times New Roman"/>
        </w:rPr>
        <w:t xml:space="preserve">8. </w:t>
      </w:r>
      <w:r w:rsidRPr="000235A1">
        <w:rPr>
          <w:rFonts w:eastAsia="Times New Roman"/>
        </w:rPr>
        <w:t>Creating user in Jenkins:</w:t>
      </w:r>
      <w:bookmarkEnd w:id="9"/>
    </w:p>
    <w:p w14:paraId="3489C404" w14:textId="77777777" w:rsidR="00D517F1" w:rsidRPr="000235A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2060"/>
          <w:szCs w:val="28"/>
        </w:rPr>
      </w:pPr>
    </w:p>
    <w:p w14:paraId="2431A9FE" w14:textId="77777777" w:rsidR="00D517F1" w:rsidRPr="00724CE5" w:rsidRDefault="00D517F1" w:rsidP="00D517F1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ourier New"/>
          <w:sz w:val="24"/>
          <w:szCs w:val="24"/>
        </w:rPr>
      </w:pPr>
      <w:r w:rsidRPr="00724CE5">
        <w:rPr>
          <w:rFonts w:ascii="Calibri" w:eastAsia="Times New Roman" w:hAnsi="Calibri" w:cs="Courier New"/>
          <w:sz w:val="24"/>
          <w:szCs w:val="24"/>
        </w:rPr>
        <w:t xml:space="preserve">So now Jenkins is installed, updated and it is in running state. </w:t>
      </w:r>
    </w:p>
    <w:p w14:paraId="20533544" w14:textId="77777777" w:rsidR="00D517F1" w:rsidRPr="00724CE5" w:rsidRDefault="00D517F1" w:rsidP="00D517F1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ourier New"/>
          <w:sz w:val="24"/>
          <w:szCs w:val="24"/>
        </w:rPr>
      </w:pPr>
      <w:r w:rsidRPr="00724CE5">
        <w:rPr>
          <w:rFonts w:ascii="Calibri" w:eastAsia="Times New Roman" w:hAnsi="Calibri" w:cs="Courier New"/>
          <w:sz w:val="24"/>
          <w:szCs w:val="24"/>
        </w:rPr>
        <w:t>Go to browser and give “</w:t>
      </w:r>
      <w:hyperlink r:id="rId9" w:history="1">
        <w:r w:rsidRPr="00724CE5">
          <w:rPr>
            <w:rFonts w:ascii="Calibri" w:eastAsia="Times New Roman" w:hAnsi="Calibri" w:cs="Courier New"/>
            <w:color w:val="0000FF"/>
            <w:sz w:val="24"/>
            <w:szCs w:val="24"/>
            <w:u w:val="single"/>
          </w:rPr>
          <w:t>http://localhost:8080</w:t>
        </w:r>
      </w:hyperlink>
      <w:r w:rsidRPr="00724CE5">
        <w:rPr>
          <w:rFonts w:ascii="Calibri" w:eastAsia="Times New Roman" w:hAnsi="Calibri" w:cs="Courier New"/>
          <w:sz w:val="24"/>
          <w:szCs w:val="24"/>
        </w:rPr>
        <w:t>”.</w:t>
      </w:r>
    </w:p>
    <w:p w14:paraId="332F29D3" w14:textId="77777777" w:rsidR="00D517F1" w:rsidRPr="00724CE5" w:rsidRDefault="00D517F1" w:rsidP="00D517F1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ourier New"/>
          <w:sz w:val="24"/>
          <w:szCs w:val="24"/>
        </w:rPr>
      </w:pPr>
      <w:r w:rsidRPr="00724CE5">
        <w:rPr>
          <w:rFonts w:ascii="Calibri" w:eastAsia="Times New Roman" w:hAnsi="Calibri" w:cs="Courier New"/>
          <w:sz w:val="24"/>
          <w:szCs w:val="24"/>
        </w:rPr>
        <w:t>Give your details as shown in the following screen shot.</w:t>
      </w:r>
    </w:p>
    <w:p w14:paraId="33645F5E" w14:textId="77777777" w:rsidR="00D517F1" w:rsidRPr="00724CE5" w:rsidRDefault="00D517F1" w:rsidP="00D517F1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ourier New"/>
          <w:sz w:val="24"/>
          <w:szCs w:val="24"/>
        </w:rPr>
      </w:pPr>
      <w:r w:rsidRPr="00724CE5">
        <w:rPr>
          <w:rFonts w:ascii="Calibri" w:eastAsia="Times New Roman" w:hAnsi="Calibri" w:cs="Courier New"/>
          <w:sz w:val="24"/>
          <w:szCs w:val="24"/>
        </w:rPr>
        <w:t>And click save and finish.</w:t>
      </w:r>
    </w:p>
    <w:p w14:paraId="2CAB5937" w14:textId="77777777" w:rsidR="00D517F1" w:rsidRPr="00724CE5" w:rsidRDefault="00D517F1" w:rsidP="00D517F1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ourier New"/>
          <w:sz w:val="24"/>
          <w:szCs w:val="24"/>
        </w:rPr>
      </w:pPr>
      <w:r w:rsidRPr="00724CE5">
        <w:rPr>
          <w:rFonts w:ascii="Calibri" w:eastAsia="Times New Roman" w:hAnsi="Calibri" w:cs="Courier New"/>
          <w:sz w:val="24"/>
          <w:szCs w:val="24"/>
        </w:rPr>
        <w:t>Now you can see the Jenkins screen as shown below.</w:t>
      </w:r>
    </w:p>
    <w:p w14:paraId="448A5212" w14:textId="77777777" w:rsidR="00D517F1" w:rsidRDefault="00D517F1" w:rsidP="00D517F1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eastAsia="Times New Roman" w:hAnsi="Calibri" w:cs="Courier New"/>
          <w:sz w:val="24"/>
          <w:szCs w:val="24"/>
        </w:rPr>
      </w:pPr>
      <w:r w:rsidRPr="00724CE5">
        <w:rPr>
          <w:rFonts w:ascii="Calibri" w:eastAsia="Times New Roman" w:hAnsi="Calibri" w:cs="Courier New"/>
          <w:sz w:val="24"/>
          <w:szCs w:val="24"/>
        </w:rPr>
        <w:t>Click “start using Jenkin</w:t>
      </w:r>
      <w:r>
        <w:rPr>
          <w:rFonts w:ascii="Calibri" w:eastAsia="Times New Roman" w:hAnsi="Calibri" w:cs="Courier New"/>
          <w:sz w:val="24"/>
          <w:szCs w:val="24"/>
        </w:rPr>
        <w:t>s.</w:t>
      </w:r>
    </w:p>
    <w:p w14:paraId="097B5422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05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6B102E" wp14:editId="7D587DEA">
            <wp:extent cx="5019675" cy="2362200"/>
            <wp:effectExtent l="19050" t="0" r="9525" b="0"/>
            <wp:docPr id="4" name="Picture 4" descr="C:\Users\lakshman\AppData\Local\Microsoft\Windows\Temporary Internet Files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kshman\AppData\Local\Microsoft\Windows\Temporary Internet Files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75CCA" w14:textId="77777777" w:rsidR="00D517F1" w:rsidRPr="001F22B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05"/>
        <w:rPr>
          <w:rFonts w:cs="Courier New"/>
          <w:b/>
          <w:sz w:val="24"/>
        </w:rPr>
      </w:pPr>
      <w:r>
        <w:rPr>
          <w:sz w:val="24"/>
        </w:rPr>
        <w:t xml:space="preserve">                                  </w:t>
      </w:r>
      <w:r w:rsidRPr="001F22B1">
        <w:rPr>
          <w:b/>
          <w:sz w:val="24"/>
        </w:rPr>
        <w:t>Fig 2. Login to Jenkins</w:t>
      </w:r>
    </w:p>
    <w:p w14:paraId="418F9350" w14:textId="77777777" w:rsidR="00D517F1" w:rsidRPr="00ED58D2" w:rsidRDefault="00D517F1" w:rsidP="00D517F1">
      <w:pPr>
        <w:pStyle w:val="Heading1"/>
        <w:rPr>
          <w:rFonts w:eastAsia="Times New Roman"/>
        </w:rPr>
      </w:pPr>
      <w:bookmarkStart w:id="10" w:name="_Toc475648829"/>
      <w:r>
        <w:rPr>
          <w:rFonts w:eastAsia="Times New Roman"/>
        </w:rPr>
        <w:t xml:space="preserve">9. </w:t>
      </w:r>
      <w:r w:rsidRPr="000033DE">
        <w:rPr>
          <w:rFonts w:eastAsia="Times New Roman"/>
        </w:rPr>
        <w:t>Adding required Plugins in J</w:t>
      </w:r>
      <w:r w:rsidRPr="00ED58D2">
        <w:rPr>
          <w:rFonts w:eastAsia="Times New Roman"/>
        </w:rPr>
        <w:t>enkins</w:t>
      </w:r>
      <w:r w:rsidRPr="000033DE">
        <w:rPr>
          <w:rFonts w:eastAsia="Times New Roman"/>
        </w:rPr>
        <w:t>:</w:t>
      </w:r>
      <w:bookmarkEnd w:id="10"/>
    </w:p>
    <w:p w14:paraId="3C134D6A" w14:textId="77777777" w:rsidR="00D517F1" w:rsidRPr="00724CE5" w:rsidRDefault="00D517F1" w:rsidP="00D517F1">
      <w:pPr>
        <w:pStyle w:val="ListParagraph"/>
        <w:numPr>
          <w:ilvl w:val="0"/>
          <w:numId w:val="32"/>
        </w:numPr>
        <w:spacing w:before="100" w:beforeAutospacing="1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724CE5">
        <w:rPr>
          <w:rFonts w:ascii="Calibri" w:eastAsia="Times New Roman" w:hAnsi="Calibri" w:cs="Times New Roman"/>
          <w:color w:val="00000A"/>
          <w:sz w:val="24"/>
          <w:szCs w:val="24"/>
        </w:rPr>
        <w:t xml:space="preserve">For Integrating </w:t>
      </w:r>
      <w:proofErr w:type="spellStart"/>
      <w:r w:rsidRPr="00724CE5">
        <w:rPr>
          <w:rFonts w:ascii="Calibri" w:eastAsia="Times New Roman" w:hAnsi="Calibri" w:cs="Times New Roman"/>
          <w:color w:val="00000A"/>
          <w:sz w:val="24"/>
          <w:szCs w:val="24"/>
        </w:rPr>
        <w:t>Git</w:t>
      </w:r>
      <w:proofErr w:type="spellEnd"/>
      <w:r w:rsidRPr="00724CE5">
        <w:rPr>
          <w:rFonts w:ascii="Calibri" w:eastAsia="Times New Roman" w:hAnsi="Calibri" w:cs="Times New Roman"/>
          <w:color w:val="00000A"/>
          <w:sz w:val="24"/>
          <w:szCs w:val="24"/>
        </w:rPr>
        <w:t xml:space="preserve"> Hub with Jenkins using SSH key install all the required plugins in Jenkins like</w:t>
      </w:r>
    </w:p>
    <w:p w14:paraId="4B8D9DD2" w14:textId="77777777" w:rsidR="00D517F1" w:rsidRPr="00ED58D2" w:rsidRDefault="00D517F1" w:rsidP="00D517F1">
      <w:pPr>
        <w:numPr>
          <w:ilvl w:val="0"/>
          <w:numId w:val="26"/>
        </w:numPr>
        <w:spacing w:before="100" w:beforeAutospacing="1" w:line="360" w:lineRule="auto"/>
        <w:jc w:val="left"/>
        <w:rPr>
          <w:sz w:val="24"/>
        </w:rPr>
      </w:pPr>
      <w:proofErr w:type="spellStart"/>
      <w:r w:rsidRPr="00ED58D2">
        <w:rPr>
          <w:color w:val="004586"/>
          <w:sz w:val="24"/>
        </w:rPr>
        <w:t>github</w:t>
      </w:r>
      <w:proofErr w:type="spellEnd"/>
      <w:r w:rsidRPr="00ED58D2">
        <w:rPr>
          <w:color w:val="004586"/>
          <w:sz w:val="24"/>
        </w:rPr>
        <w:t xml:space="preserve"> plugin</w:t>
      </w:r>
    </w:p>
    <w:p w14:paraId="12EC519E" w14:textId="77777777" w:rsidR="00D517F1" w:rsidRPr="00ED58D2" w:rsidRDefault="00D517F1" w:rsidP="00D517F1">
      <w:pPr>
        <w:numPr>
          <w:ilvl w:val="0"/>
          <w:numId w:val="26"/>
        </w:numPr>
        <w:spacing w:before="100" w:beforeAutospacing="1" w:line="360" w:lineRule="auto"/>
        <w:jc w:val="left"/>
        <w:rPr>
          <w:sz w:val="24"/>
        </w:rPr>
      </w:pPr>
      <w:proofErr w:type="spellStart"/>
      <w:r w:rsidRPr="00ED58D2">
        <w:rPr>
          <w:color w:val="004586"/>
          <w:sz w:val="24"/>
        </w:rPr>
        <w:t>git</w:t>
      </w:r>
      <w:proofErr w:type="spellEnd"/>
      <w:r w:rsidRPr="00ED58D2">
        <w:rPr>
          <w:color w:val="004586"/>
          <w:sz w:val="24"/>
        </w:rPr>
        <w:t xml:space="preserve"> plugin</w:t>
      </w:r>
    </w:p>
    <w:p w14:paraId="0F03C316" w14:textId="77777777" w:rsidR="00D517F1" w:rsidRPr="00547A3A" w:rsidRDefault="00D517F1" w:rsidP="00D517F1">
      <w:pPr>
        <w:numPr>
          <w:ilvl w:val="0"/>
          <w:numId w:val="26"/>
        </w:numPr>
        <w:spacing w:before="100" w:beforeAutospacing="1" w:line="360" w:lineRule="auto"/>
        <w:jc w:val="left"/>
        <w:rPr>
          <w:sz w:val="24"/>
        </w:rPr>
      </w:pPr>
      <w:r w:rsidRPr="00ED58D2">
        <w:rPr>
          <w:color w:val="004586"/>
          <w:sz w:val="24"/>
        </w:rPr>
        <w:t>Credentials plugin</w:t>
      </w:r>
    </w:p>
    <w:p w14:paraId="1E5FEEAC" w14:textId="77777777" w:rsidR="00D517F1" w:rsidRDefault="00D517F1" w:rsidP="00D517F1">
      <w:pPr>
        <w:pStyle w:val="Heading2"/>
        <w:rPr>
          <w:rFonts w:eastAsia="Times New Roman"/>
        </w:rPr>
      </w:pPr>
      <w:bookmarkStart w:id="11" w:name="_Toc475648830"/>
      <w:r>
        <w:rPr>
          <w:rFonts w:eastAsia="Times New Roman"/>
        </w:rPr>
        <w:t>GitHub Plugin:</w:t>
      </w:r>
      <w:bookmarkEnd w:id="11"/>
    </w:p>
    <w:p w14:paraId="6154017E" w14:textId="77777777" w:rsidR="00D517F1" w:rsidRDefault="00D517F1" w:rsidP="00D517F1">
      <w:pPr>
        <w:pStyle w:val="Title7LTGliederung1"/>
        <w:numPr>
          <w:ilvl w:val="0"/>
          <w:numId w:val="33"/>
        </w:numPr>
        <w:rPr>
          <w:rFonts w:ascii="Calibri" w:hAnsi="Calibri"/>
          <w:sz w:val="24"/>
          <w:szCs w:val="24"/>
        </w:rPr>
      </w:pPr>
      <w:r w:rsidRPr="00547A3A">
        <w:rPr>
          <w:rFonts w:ascii="Calibri" w:hAnsi="Calibri" w:cs="Calibri"/>
          <w:sz w:val="24"/>
          <w:szCs w:val="24"/>
        </w:rPr>
        <w:t xml:space="preserve">This plugins is mainly used for integrates Jenkins with </w:t>
      </w:r>
      <w:proofErr w:type="spellStart"/>
      <w:r w:rsidRPr="00547A3A">
        <w:rPr>
          <w:rFonts w:ascii="Calibri" w:hAnsi="Calibri"/>
          <w:sz w:val="24"/>
          <w:szCs w:val="24"/>
        </w:rPr>
        <w:t>Git</w:t>
      </w:r>
      <w:proofErr w:type="spellEnd"/>
      <w:r w:rsidRPr="00547A3A">
        <w:rPr>
          <w:rFonts w:ascii="Calibri" w:hAnsi="Calibri"/>
          <w:sz w:val="24"/>
          <w:szCs w:val="24"/>
        </w:rPr>
        <w:t xml:space="preserve"> Hub project.</w:t>
      </w:r>
    </w:p>
    <w:p w14:paraId="6ECA23C6" w14:textId="77777777" w:rsidR="00D517F1" w:rsidRDefault="00D517F1" w:rsidP="00D517F1">
      <w:pPr>
        <w:pStyle w:val="Heading2"/>
      </w:pPr>
      <w:bookmarkStart w:id="12" w:name="_Toc475648831"/>
      <w:r>
        <w:t>Maven Installation Plugin:</w:t>
      </w:r>
      <w:bookmarkEnd w:id="12"/>
    </w:p>
    <w:p w14:paraId="5BCB5D70" w14:textId="77777777" w:rsidR="00D517F1" w:rsidRDefault="00D517F1" w:rsidP="00D517F1">
      <w:pPr>
        <w:pStyle w:val="Title7LTGliederung1"/>
        <w:numPr>
          <w:ilvl w:val="0"/>
          <w:numId w:val="33"/>
        </w:numPr>
        <w:spacing w:line="360" w:lineRule="auto"/>
        <w:rPr>
          <w:rFonts w:ascii="Calibri" w:hAnsi="Calibri"/>
          <w:sz w:val="24"/>
          <w:szCs w:val="24"/>
        </w:rPr>
      </w:pPr>
      <w:r w:rsidRPr="00547A3A">
        <w:rPr>
          <w:rFonts w:ascii="Calibri" w:hAnsi="Calibri" w:cs="Calibri"/>
          <w:sz w:val="24"/>
          <w:szCs w:val="24"/>
        </w:rPr>
        <w:t xml:space="preserve">Apache Maven is a software project management and </w:t>
      </w:r>
      <w:r w:rsidRPr="00547A3A">
        <w:rPr>
          <w:rFonts w:ascii="Calibri" w:hAnsi="Calibri"/>
          <w:sz w:val="24"/>
          <w:szCs w:val="24"/>
        </w:rPr>
        <w:t>comprehension tool. Based on the concept of a project object model (POM).</w:t>
      </w:r>
    </w:p>
    <w:p w14:paraId="23CC6AEE" w14:textId="77777777" w:rsidR="00D517F1" w:rsidRDefault="00D517F1" w:rsidP="00D517F1">
      <w:pPr>
        <w:pStyle w:val="Title7LTGliederung1"/>
        <w:numPr>
          <w:ilvl w:val="0"/>
          <w:numId w:val="33"/>
        </w:numPr>
        <w:rPr>
          <w:rFonts w:ascii="Calibri" w:hAnsi="Calibri"/>
          <w:sz w:val="24"/>
          <w:szCs w:val="24"/>
        </w:rPr>
      </w:pPr>
      <w:r w:rsidRPr="00547A3A">
        <w:rPr>
          <w:rFonts w:ascii="Calibri" w:hAnsi="Calibri" w:cs="Calibri"/>
          <w:sz w:val="24"/>
          <w:szCs w:val="24"/>
        </w:rPr>
        <w:t xml:space="preserve">When a Maven project is created, Maven creates default </w:t>
      </w:r>
      <w:r w:rsidRPr="00547A3A">
        <w:rPr>
          <w:rFonts w:ascii="Calibri" w:hAnsi="Calibri"/>
          <w:sz w:val="24"/>
          <w:szCs w:val="24"/>
        </w:rPr>
        <w:t>project structure.</w:t>
      </w:r>
    </w:p>
    <w:p w14:paraId="742EECBF" w14:textId="77777777" w:rsidR="00D517F1" w:rsidRPr="00547A3A" w:rsidRDefault="00D517F1" w:rsidP="00D517F1">
      <w:pPr>
        <w:pStyle w:val="Heading2"/>
        <w:spacing w:line="360" w:lineRule="auto"/>
      </w:pPr>
      <w:bookmarkStart w:id="13" w:name="_Toc475648832"/>
      <w:r>
        <w:lastRenderedPageBreak/>
        <w:t>Credentials Plugin:</w:t>
      </w:r>
      <w:bookmarkEnd w:id="13"/>
    </w:p>
    <w:p w14:paraId="473D55BF" w14:textId="77777777" w:rsidR="00D517F1" w:rsidRPr="000E0A7A" w:rsidRDefault="00D517F1" w:rsidP="00D517F1">
      <w:pPr>
        <w:pStyle w:val="ListParagraph"/>
        <w:numPr>
          <w:ilvl w:val="0"/>
          <w:numId w:val="32"/>
        </w:numPr>
        <w:spacing w:line="360" w:lineRule="auto"/>
        <w:rPr>
          <w:rFonts w:ascii="Calibri" w:hAnsi="Calibri"/>
          <w:color w:val="262626" w:themeColor="text1" w:themeTint="D9"/>
          <w:sz w:val="24"/>
          <w:szCs w:val="24"/>
        </w:rPr>
      </w:pPr>
      <w:r w:rsidRPr="00724CE5">
        <w:rPr>
          <w:rFonts w:ascii="Calibri" w:hAnsi="Calibri"/>
          <w:color w:val="000000"/>
          <w:sz w:val="24"/>
          <w:szCs w:val="24"/>
          <w:shd w:val="clear" w:color="auto" w:fill="FFFFFF"/>
        </w:rPr>
        <w:t>This plugin allows you to store credentials in Jenkins.</w:t>
      </w:r>
    </w:p>
    <w:p w14:paraId="170F4BB1" w14:textId="77777777" w:rsidR="00D517F1" w:rsidRPr="000E0A7A" w:rsidRDefault="00D517F1" w:rsidP="00D517F1">
      <w:pPr>
        <w:pStyle w:val="ListParagraph"/>
        <w:numPr>
          <w:ilvl w:val="0"/>
          <w:numId w:val="32"/>
        </w:numPr>
        <w:spacing w:line="360" w:lineRule="auto"/>
        <w:rPr>
          <w:rFonts w:ascii="Calibri" w:hAnsi="Calibri"/>
          <w:color w:val="0D0D0D" w:themeColor="text1" w:themeTint="F2"/>
          <w:sz w:val="24"/>
          <w:szCs w:val="24"/>
        </w:rPr>
      </w:pPr>
      <w:r w:rsidRPr="000E0A7A">
        <w:rPr>
          <w:rFonts w:ascii="Calibri" w:hAnsi="Calibri"/>
          <w:color w:val="0D0D0D" w:themeColor="text1" w:themeTint="F2"/>
          <w:sz w:val="24"/>
          <w:szCs w:val="24"/>
          <w:shd w:val="clear" w:color="auto" w:fill="FFFFFF"/>
        </w:rPr>
        <w:t>The credentials plugin provides a standardized API for other plugins to store and retrieve different types of credentials.</w:t>
      </w:r>
    </w:p>
    <w:p w14:paraId="40D78DD5" w14:textId="77777777" w:rsidR="00D517F1" w:rsidRPr="00724CE5" w:rsidRDefault="00D517F1" w:rsidP="00D517F1">
      <w:pPr>
        <w:pStyle w:val="ListParagraph"/>
        <w:numPr>
          <w:ilvl w:val="0"/>
          <w:numId w:val="32"/>
        </w:numPr>
        <w:spacing w:line="360" w:lineRule="auto"/>
        <w:rPr>
          <w:rFonts w:ascii="Calibri" w:hAnsi="Calibri"/>
          <w:sz w:val="24"/>
          <w:szCs w:val="24"/>
        </w:rPr>
      </w:pPr>
      <w:r w:rsidRPr="00724CE5">
        <w:rPr>
          <w:rFonts w:ascii="Calibri" w:eastAsia="Times New Roman" w:hAnsi="Calibri" w:cs="Times New Roman"/>
          <w:sz w:val="24"/>
          <w:szCs w:val="24"/>
        </w:rPr>
        <w:t xml:space="preserve">For installing the required plugins go to </w:t>
      </w:r>
    </w:p>
    <w:p w14:paraId="2868F7A0" w14:textId="77777777" w:rsidR="00D517F1" w:rsidRPr="00724CE5" w:rsidRDefault="00D517F1" w:rsidP="00D517F1">
      <w:pPr>
        <w:pStyle w:val="ListParagraph"/>
        <w:numPr>
          <w:ilvl w:val="0"/>
          <w:numId w:val="32"/>
        </w:numPr>
        <w:spacing w:before="100" w:beforeAutospacing="1"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24CE5">
        <w:rPr>
          <w:rFonts w:ascii="Calibri" w:eastAsia="Times New Roman" w:hAnsi="Calibri" w:cs="Times New Roman"/>
          <w:sz w:val="24"/>
          <w:szCs w:val="24"/>
        </w:rPr>
        <w:t>“Manage Jenkins (in the left navigation menu) --&gt; Manage plugins”.</w:t>
      </w:r>
    </w:p>
    <w:p w14:paraId="5DF08765" w14:textId="77777777" w:rsidR="00D517F1" w:rsidRDefault="00D517F1" w:rsidP="00D517F1">
      <w:pPr>
        <w:spacing w:before="100" w:beforeAutospacing="1"/>
        <w:rPr>
          <w:sz w:val="24"/>
        </w:rPr>
      </w:pPr>
      <w:r>
        <w:rPr>
          <w:noProof/>
        </w:rPr>
        <w:drawing>
          <wp:inline distT="0" distB="0" distL="0" distR="0" wp14:anchorId="46E3659B" wp14:editId="1CBDBEDB">
            <wp:extent cx="5943600" cy="2966245"/>
            <wp:effectExtent l="19050" t="0" r="0" b="0"/>
            <wp:docPr id="14" name="Picture 7" descr="C:\Users\lakshman\AppData\Local\Microsoft\Windows\Temporary Internet Files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kshman\AppData\Local\Microsoft\Windows\Temporary Internet Files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71876" w14:textId="77777777" w:rsidR="00D517F1" w:rsidRPr="001F22B1" w:rsidRDefault="00D517F1" w:rsidP="00D517F1">
      <w:pPr>
        <w:spacing w:before="100" w:beforeAutospacing="1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22B1">
        <w:rPr>
          <w:b/>
          <w:sz w:val="24"/>
        </w:rPr>
        <w:t>Fig 3. Adding Plugins</w:t>
      </w:r>
    </w:p>
    <w:p w14:paraId="2CC260DA" w14:textId="77777777" w:rsidR="00D517F1" w:rsidRDefault="00D517F1" w:rsidP="00D517F1">
      <w:pPr>
        <w:pStyle w:val="ListParagraph"/>
        <w:numPr>
          <w:ilvl w:val="0"/>
          <w:numId w:val="34"/>
        </w:numPr>
        <w:spacing w:before="100" w:beforeAutospacing="1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>Search for the required plugin to be instal</w:t>
      </w:r>
      <w:r>
        <w:rPr>
          <w:rFonts w:ascii="Calibri" w:eastAsia="Times New Roman" w:hAnsi="Calibri" w:cs="Times New Roman"/>
          <w:sz w:val="24"/>
          <w:szCs w:val="24"/>
        </w:rPr>
        <w:t xml:space="preserve">led </w:t>
      </w:r>
      <w:r w:rsidRPr="000E0A7A">
        <w:rPr>
          <w:rFonts w:ascii="Calibri" w:eastAsia="Times New Roman" w:hAnsi="Calibri" w:cs="Times New Roman"/>
          <w:sz w:val="24"/>
          <w:szCs w:val="24"/>
        </w:rPr>
        <w:t>in Available tab. If the plugin is already installed it was in Installed ta</w:t>
      </w:r>
      <w:r>
        <w:rPr>
          <w:rFonts w:ascii="Calibri" w:eastAsia="Times New Roman" w:hAnsi="Calibri" w:cs="Times New Roman"/>
          <w:sz w:val="24"/>
          <w:szCs w:val="24"/>
        </w:rPr>
        <w:t>b.</w:t>
      </w:r>
    </w:p>
    <w:p w14:paraId="380A59F2" w14:textId="77777777" w:rsidR="00D517F1" w:rsidRPr="005D5B5E" w:rsidRDefault="00D517F1" w:rsidP="00D517F1">
      <w:pPr>
        <w:spacing w:before="100" w:beforeAutospacing="1" w:line="360" w:lineRule="auto"/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4F9F57" wp14:editId="27A0A6E5">
            <wp:extent cx="5941401" cy="3581400"/>
            <wp:effectExtent l="19050" t="0" r="2199" b="0"/>
            <wp:docPr id="10" name="Picture 10" descr="C:\Users\lakshman\AppData\Local\Microsoft\Windows\Temporary Internet Files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kshman\AppData\Local\Microsoft\Windows\Temporary Internet Files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96F16" w14:textId="77777777" w:rsidR="00D517F1" w:rsidRPr="001F22B1" w:rsidRDefault="00D517F1" w:rsidP="00D517F1">
      <w:pPr>
        <w:spacing w:before="100" w:beforeAutospacing="1"/>
        <w:ind w:left="1800" w:firstLine="360"/>
        <w:rPr>
          <w:b/>
          <w:sz w:val="24"/>
        </w:rPr>
      </w:pPr>
      <w:r w:rsidRPr="001F22B1">
        <w:rPr>
          <w:b/>
          <w:sz w:val="24"/>
        </w:rPr>
        <w:t>Fig 4.  Installed Plugins</w:t>
      </w:r>
    </w:p>
    <w:p w14:paraId="50974E1F" w14:textId="77777777" w:rsidR="00D517F1" w:rsidRPr="00ED58D2" w:rsidRDefault="00D517F1" w:rsidP="00D517F1">
      <w:pPr>
        <w:pStyle w:val="Heading1"/>
        <w:rPr>
          <w:rFonts w:eastAsia="Times New Roman"/>
        </w:rPr>
      </w:pPr>
      <w:bookmarkStart w:id="14" w:name="_Toc475648833"/>
      <w:r>
        <w:rPr>
          <w:rFonts w:eastAsia="Times New Roman"/>
        </w:rPr>
        <w:t xml:space="preserve">10. </w:t>
      </w:r>
      <w:r w:rsidRPr="00ED58D2">
        <w:rPr>
          <w:rFonts w:eastAsia="Times New Roman"/>
        </w:rPr>
        <w:t>Crea</w:t>
      </w:r>
      <w:r w:rsidRPr="000033DE">
        <w:rPr>
          <w:rFonts w:eastAsia="Times New Roman"/>
        </w:rPr>
        <w:t>t</w:t>
      </w:r>
      <w:r w:rsidRPr="00ED58D2">
        <w:rPr>
          <w:rFonts w:eastAsia="Times New Roman"/>
        </w:rPr>
        <w:t>ing Job:</w:t>
      </w:r>
      <w:bookmarkEnd w:id="14"/>
    </w:p>
    <w:p w14:paraId="579CDEC4" w14:textId="77777777" w:rsidR="00D517F1" w:rsidRPr="000E0A7A" w:rsidRDefault="00D517F1" w:rsidP="00D517F1">
      <w:pPr>
        <w:pStyle w:val="ListParagraph"/>
        <w:numPr>
          <w:ilvl w:val="0"/>
          <w:numId w:val="35"/>
        </w:numPr>
        <w:spacing w:before="100" w:beforeAutospacing="1"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>Click on new item then select a Maven project.</w:t>
      </w:r>
    </w:p>
    <w:p w14:paraId="381AF5D2" w14:textId="77777777" w:rsidR="00D517F1" w:rsidRDefault="00D517F1" w:rsidP="00D517F1">
      <w:pPr>
        <w:spacing w:before="100" w:beforeAutospacing="1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2F744F" wp14:editId="0C8DE1BB">
            <wp:extent cx="5943600" cy="4581344"/>
            <wp:effectExtent l="19050" t="0" r="0" b="0"/>
            <wp:docPr id="25" name="Picture 25" descr="C:\Users\lakshman\AppData\Local\Microsoft\Windows\Temporary Internet Files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akshman\AppData\Local\Microsoft\Windows\Temporary Internet Files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55359" w14:textId="77777777" w:rsidR="00D517F1" w:rsidRPr="001F22B1" w:rsidRDefault="00D517F1" w:rsidP="00D517F1">
      <w:pPr>
        <w:spacing w:before="100" w:beforeAutospacing="1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22B1">
        <w:rPr>
          <w:b/>
          <w:sz w:val="24"/>
        </w:rPr>
        <w:t>Fig 8.Creation of Maven Project</w:t>
      </w:r>
    </w:p>
    <w:p w14:paraId="4D6B8A46" w14:textId="77777777" w:rsidR="00D517F1" w:rsidRDefault="00D517F1" w:rsidP="00D517F1">
      <w:pPr>
        <w:pStyle w:val="ListParagraph"/>
        <w:numPr>
          <w:ilvl w:val="0"/>
          <w:numId w:val="35"/>
        </w:numPr>
        <w:spacing w:before="100" w:beforeAutospacing="1"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 xml:space="preserve">Now configure the job with the following details </w:t>
      </w:r>
    </w:p>
    <w:p w14:paraId="31A46C88" w14:textId="77777777" w:rsidR="00D517F1" w:rsidRPr="000E0A7A" w:rsidRDefault="00D517F1" w:rsidP="00D517F1">
      <w:pPr>
        <w:pStyle w:val="ListParagraph"/>
        <w:spacing w:before="100" w:beforeAutospacing="1"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BE473BA" w14:textId="77777777" w:rsidR="00D517F1" w:rsidRPr="000E0A7A" w:rsidRDefault="00D517F1" w:rsidP="00D517F1">
      <w:pPr>
        <w:pStyle w:val="ListParagraph"/>
        <w:numPr>
          <w:ilvl w:val="0"/>
          <w:numId w:val="35"/>
        </w:numPr>
        <w:spacing w:before="100" w:beforeAutospacing="1" w:after="0" w:line="36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>In the "</w:t>
      </w:r>
      <w:r w:rsidRPr="000E0A7A">
        <w:rPr>
          <w:rFonts w:ascii="Calibri" w:eastAsia="Times New Roman" w:hAnsi="Calibri" w:cs="Helvetica"/>
          <w:b/>
          <w:bCs/>
          <w:color w:val="333333"/>
          <w:sz w:val="24"/>
          <w:szCs w:val="24"/>
        </w:rPr>
        <w:t>Source Code Management</w:t>
      </w:r>
      <w:r w:rsidRPr="000E0A7A">
        <w:rPr>
          <w:rFonts w:ascii="Calibri" w:eastAsia="Times New Roman" w:hAnsi="Calibri" w:cs="Times New Roman"/>
          <w:sz w:val="24"/>
          <w:szCs w:val="24"/>
        </w:rPr>
        <w:t xml:space="preserve"> " section click on "</w:t>
      </w:r>
      <w:proofErr w:type="spellStart"/>
      <w:r w:rsidRPr="000E0A7A">
        <w:rPr>
          <w:rFonts w:ascii="Calibri" w:eastAsia="Times New Roman" w:hAnsi="Calibri" w:cs="Helvetica"/>
          <w:color w:val="333333"/>
          <w:sz w:val="24"/>
          <w:szCs w:val="24"/>
        </w:rPr>
        <w:t>Git</w:t>
      </w:r>
      <w:proofErr w:type="spellEnd"/>
      <w:r w:rsidRPr="000E0A7A">
        <w:rPr>
          <w:rFonts w:ascii="Calibri" w:eastAsia="Times New Roman" w:hAnsi="Calibri" w:cs="Times New Roman"/>
          <w:sz w:val="24"/>
          <w:szCs w:val="24"/>
        </w:rPr>
        <w:t xml:space="preserve"> " radio button and give the   following </w:t>
      </w:r>
      <w:proofErr w:type="spellStart"/>
      <w:r w:rsidRPr="000E0A7A">
        <w:rPr>
          <w:rFonts w:ascii="Calibri" w:eastAsia="Times New Roman" w:hAnsi="Calibri" w:cs="Times New Roman"/>
          <w:sz w:val="24"/>
          <w:szCs w:val="24"/>
        </w:rPr>
        <w:t>github</w:t>
      </w:r>
      <w:proofErr w:type="spellEnd"/>
      <w:r w:rsidRPr="000E0A7A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Pr="000E0A7A">
        <w:rPr>
          <w:rFonts w:ascii="Calibri" w:eastAsia="Times New Roman" w:hAnsi="Calibri" w:cs="Times New Roman"/>
          <w:sz w:val="24"/>
          <w:szCs w:val="24"/>
        </w:rPr>
        <w:t>url.</w:t>
      </w:r>
      <w:hyperlink r:id="rId14" w:history="1">
        <w:r w:rsidRPr="000E0A7A">
          <w:rPr>
            <w:rStyle w:val="Hyperlink"/>
            <w:rFonts w:eastAsia="Times New Roman"/>
            <w:b/>
            <w:sz w:val="24"/>
          </w:rPr>
          <w:t>https</w:t>
        </w:r>
        <w:proofErr w:type="spellEnd"/>
        <w:r w:rsidRPr="000E0A7A">
          <w:rPr>
            <w:rStyle w:val="Hyperlink"/>
            <w:rFonts w:eastAsia="Times New Roman"/>
            <w:b/>
            <w:sz w:val="24"/>
          </w:rPr>
          <w:t>://github.com/</w:t>
        </w:r>
        <w:proofErr w:type="spellStart"/>
        <w:r w:rsidRPr="000E0A7A">
          <w:rPr>
            <w:rStyle w:val="Hyperlink"/>
            <w:rFonts w:eastAsia="Times New Roman"/>
            <w:b/>
            <w:sz w:val="24"/>
          </w:rPr>
          <w:t>papajohns</w:t>
        </w:r>
        <w:proofErr w:type="spellEnd"/>
        <w:r w:rsidRPr="000E0A7A">
          <w:rPr>
            <w:rStyle w:val="Hyperlink"/>
            <w:rFonts w:eastAsia="Times New Roman"/>
            <w:b/>
            <w:sz w:val="24"/>
          </w:rPr>
          <w:t>-ds/</w:t>
        </w:r>
        <w:proofErr w:type="spellStart"/>
        <w:r w:rsidRPr="000E0A7A">
          <w:rPr>
            <w:rStyle w:val="Hyperlink"/>
            <w:rFonts w:eastAsia="Times New Roman"/>
            <w:b/>
            <w:sz w:val="24"/>
          </w:rPr>
          <w:t>api-proxy.git</w:t>
        </w:r>
        <w:proofErr w:type="spellEnd"/>
      </w:hyperlink>
    </w:p>
    <w:p w14:paraId="563863A3" w14:textId="77777777" w:rsidR="00D517F1" w:rsidRDefault="00D517F1" w:rsidP="00D517F1">
      <w:pPr>
        <w:spacing w:before="100" w:beforeAutospacing="1"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A196D0B" wp14:editId="7C791BFB">
            <wp:extent cx="5943600" cy="28829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33F7A" w14:textId="77777777" w:rsidR="00D517F1" w:rsidRPr="001F22B1" w:rsidRDefault="00D517F1" w:rsidP="00D517F1">
      <w:pPr>
        <w:spacing w:before="100" w:beforeAutospacing="1" w:line="360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22B1">
        <w:rPr>
          <w:b/>
          <w:sz w:val="24"/>
        </w:rPr>
        <w:t xml:space="preserve">Fig 9. </w:t>
      </w:r>
      <w:proofErr w:type="spellStart"/>
      <w:r w:rsidRPr="001F22B1">
        <w:rPr>
          <w:b/>
          <w:sz w:val="24"/>
        </w:rPr>
        <w:t>Git</w:t>
      </w:r>
      <w:proofErr w:type="spellEnd"/>
      <w:r w:rsidRPr="001F22B1">
        <w:rPr>
          <w:b/>
          <w:sz w:val="24"/>
        </w:rPr>
        <w:t xml:space="preserve"> Hub Repository Details </w:t>
      </w:r>
    </w:p>
    <w:p w14:paraId="30B70E4D" w14:textId="77777777" w:rsidR="00D517F1" w:rsidRDefault="00D517F1" w:rsidP="00D517F1">
      <w:pPr>
        <w:spacing w:before="100" w:beforeAutospacing="1" w:line="360" w:lineRule="auto"/>
        <w:rPr>
          <w:rFonts w:cs="Arial"/>
          <w:sz w:val="24"/>
        </w:rPr>
      </w:pPr>
      <w:r>
        <w:rPr>
          <w:rFonts w:cs="Arial"/>
          <w:noProof/>
          <w:sz w:val="24"/>
        </w:rPr>
        <w:drawing>
          <wp:inline distT="0" distB="0" distL="0" distR="0" wp14:anchorId="4D3355FB" wp14:editId="45766A4E">
            <wp:extent cx="5943600" cy="2290133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C77C9" w14:textId="77777777" w:rsidR="00D517F1" w:rsidRPr="001F22B1" w:rsidRDefault="00D517F1" w:rsidP="00D517F1">
      <w:pPr>
        <w:spacing w:before="100" w:beforeAutospacing="1" w:line="360" w:lineRule="auto"/>
        <w:rPr>
          <w:rFonts w:cs="Arial"/>
          <w:b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Pr="001F22B1">
        <w:rPr>
          <w:rFonts w:cs="Arial"/>
          <w:b/>
          <w:sz w:val="24"/>
        </w:rPr>
        <w:t xml:space="preserve">Fig 10. Configuring Jenkins with </w:t>
      </w:r>
      <w:proofErr w:type="spellStart"/>
      <w:r w:rsidRPr="001F22B1">
        <w:rPr>
          <w:rFonts w:cs="Arial"/>
          <w:b/>
          <w:sz w:val="24"/>
        </w:rPr>
        <w:t>Git</w:t>
      </w:r>
      <w:proofErr w:type="spellEnd"/>
      <w:r w:rsidRPr="001F22B1">
        <w:rPr>
          <w:rFonts w:cs="Arial"/>
          <w:b/>
          <w:sz w:val="24"/>
        </w:rPr>
        <w:t xml:space="preserve"> Hub Details</w:t>
      </w:r>
    </w:p>
    <w:p w14:paraId="687C55B9" w14:textId="77777777" w:rsidR="00D517F1" w:rsidRPr="0087672F" w:rsidRDefault="00D517F1" w:rsidP="00D517F1">
      <w:pPr>
        <w:spacing w:before="100" w:beforeAutospacing="1" w:line="360" w:lineRule="auto"/>
        <w:rPr>
          <w:sz w:val="24"/>
        </w:rPr>
      </w:pPr>
    </w:p>
    <w:p w14:paraId="04F19638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AD9104B" wp14:editId="245304E9">
            <wp:extent cx="5943600" cy="2223886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C870F" w14:textId="77777777" w:rsidR="00D517F1" w:rsidRPr="001F22B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22B1">
        <w:rPr>
          <w:b/>
          <w:sz w:val="24"/>
        </w:rPr>
        <w:t>Fig 11. Configuring pom.xml</w:t>
      </w:r>
    </w:p>
    <w:p w14:paraId="38762470" w14:textId="77777777" w:rsidR="00D517F1" w:rsidRPr="000E0A7A" w:rsidRDefault="00D517F1" w:rsidP="00D517F1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>In Build tab we have to mention the path of pom.xml. Here pom.xml is a build file. It defines the goals we have to achieve.</w:t>
      </w:r>
    </w:p>
    <w:p w14:paraId="2760BC4C" w14:textId="77777777" w:rsidR="00D517F1" w:rsidRPr="000E0A7A" w:rsidRDefault="00D517F1" w:rsidP="00D517F1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 xml:space="preserve">In Goals &amp; Actions we have to give the maven command for integrating with </w:t>
      </w:r>
      <w:proofErr w:type="spellStart"/>
      <w:r w:rsidRPr="000E0A7A">
        <w:rPr>
          <w:rFonts w:ascii="Calibri" w:eastAsia="Times New Roman" w:hAnsi="Calibri" w:cs="Times New Roman"/>
          <w:sz w:val="24"/>
          <w:szCs w:val="24"/>
        </w:rPr>
        <w:t>Apigee</w:t>
      </w:r>
      <w:proofErr w:type="spellEnd"/>
      <w:r w:rsidRPr="000E0A7A">
        <w:rPr>
          <w:rFonts w:ascii="Calibri" w:eastAsia="Times New Roman" w:hAnsi="Calibri" w:cs="Times New Roman"/>
          <w:sz w:val="24"/>
          <w:szCs w:val="24"/>
        </w:rPr>
        <w:t xml:space="preserve"> Edge.</w:t>
      </w:r>
    </w:p>
    <w:p w14:paraId="452480C2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360" w:lineRule="auto"/>
        <w:rPr>
          <w:sz w:val="24"/>
        </w:rPr>
      </w:pPr>
      <w:r>
        <w:rPr>
          <w:sz w:val="24"/>
        </w:rPr>
        <w:t xml:space="preserve">    The following is the command:</w:t>
      </w:r>
    </w:p>
    <w:p w14:paraId="246C6174" w14:textId="77777777" w:rsidR="00D517F1" w:rsidRDefault="00D517F1" w:rsidP="00D517F1">
      <w:pPr>
        <w:rPr>
          <w:b/>
          <w:sz w:val="24"/>
        </w:rPr>
      </w:pPr>
      <w:r>
        <w:rPr>
          <w:b/>
          <w:sz w:val="24"/>
        </w:rPr>
        <w:t>install -P test</w:t>
      </w:r>
      <w:r w:rsidRPr="00A56205">
        <w:rPr>
          <w:b/>
          <w:sz w:val="24"/>
        </w:rPr>
        <w:t xml:space="preserve"> -D username=$</w:t>
      </w:r>
      <w:proofErr w:type="spellStart"/>
      <w:r w:rsidRPr="00A56205">
        <w:rPr>
          <w:b/>
          <w:sz w:val="24"/>
        </w:rPr>
        <w:t>ae_username</w:t>
      </w:r>
      <w:proofErr w:type="spellEnd"/>
      <w:r w:rsidRPr="00A56205">
        <w:rPr>
          <w:b/>
          <w:sz w:val="24"/>
        </w:rPr>
        <w:t xml:space="preserve"> -D password=$</w:t>
      </w:r>
      <w:proofErr w:type="spellStart"/>
      <w:r w:rsidRPr="00A56205">
        <w:rPr>
          <w:b/>
          <w:sz w:val="24"/>
        </w:rPr>
        <w:t>ae_password</w:t>
      </w:r>
      <w:proofErr w:type="spellEnd"/>
      <w:r w:rsidRPr="00A56205">
        <w:rPr>
          <w:b/>
          <w:sz w:val="24"/>
        </w:rPr>
        <w:t xml:space="preserve"> -</w:t>
      </w:r>
      <w:proofErr w:type="spellStart"/>
      <w:r w:rsidRPr="00A56205">
        <w:rPr>
          <w:b/>
          <w:sz w:val="24"/>
        </w:rPr>
        <w:t>Dorg</w:t>
      </w:r>
      <w:proofErr w:type="spellEnd"/>
      <w:r w:rsidRPr="00A56205">
        <w:rPr>
          <w:b/>
          <w:sz w:val="24"/>
        </w:rPr>
        <w:t>=$</w:t>
      </w:r>
      <w:proofErr w:type="spellStart"/>
      <w:r w:rsidRPr="00A56205">
        <w:rPr>
          <w:b/>
          <w:sz w:val="24"/>
        </w:rPr>
        <w:t>ae_org</w:t>
      </w:r>
      <w:proofErr w:type="spellEnd"/>
    </w:p>
    <w:p w14:paraId="6CE363D9" w14:textId="77777777" w:rsidR="00D517F1" w:rsidRPr="00DA3916" w:rsidRDefault="00D517F1" w:rsidP="00D517F1">
      <w:pPr>
        <w:pStyle w:val="Title7LTGliederung1"/>
        <w:ind w:left="0" w:firstLine="0"/>
        <w:rPr>
          <w:rFonts w:ascii="Calibri" w:hAnsi="Calibri" w:cs="Calibri"/>
          <w:sz w:val="24"/>
          <w:szCs w:val="24"/>
        </w:rPr>
      </w:pPr>
    </w:p>
    <w:p w14:paraId="6A7A6B53" w14:textId="77777777" w:rsidR="00D517F1" w:rsidRPr="00E22559" w:rsidRDefault="00D517F1" w:rsidP="00D517F1">
      <w:pPr>
        <w:pStyle w:val="Title7LTGliederung1"/>
        <w:numPr>
          <w:ilvl w:val="0"/>
          <w:numId w:val="37"/>
        </w:numPr>
        <w:rPr>
          <w:rFonts w:ascii="Calibri" w:hAnsi="Calibri"/>
          <w:sz w:val="24"/>
          <w:szCs w:val="24"/>
        </w:rPr>
      </w:pPr>
      <w:r w:rsidRPr="00E22559">
        <w:rPr>
          <w:rFonts w:ascii="Calibri" w:hAnsi="Calibri" w:cs="Calibri"/>
          <w:sz w:val="24"/>
          <w:szCs w:val="24"/>
        </w:rPr>
        <w:t xml:space="preserve">Next we need to specify the parameters used in Maven </w:t>
      </w:r>
      <w:r w:rsidRPr="00E22559">
        <w:rPr>
          <w:rFonts w:ascii="Calibri" w:hAnsi="Calibri"/>
          <w:sz w:val="24"/>
          <w:szCs w:val="24"/>
        </w:rPr>
        <w:t>command.</w:t>
      </w:r>
    </w:p>
    <w:p w14:paraId="757433C7" w14:textId="77777777" w:rsidR="00D517F1" w:rsidRDefault="00D517F1" w:rsidP="00D517F1">
      <w:pPr>
        <w:pStyle w:val="Title7LTGliederung1"/>
        <w:numPr>
          <w:ilvl w:val="0"/>
          <w:numId w:val="37"/>
        </w:numPr>
        <w:rPr>
          <w:rFonts w:ascii="Calibri" w:hAnsi="Calibri"/>
          <w:sz w:val="24"/>
          <w:szCs w:val="24"/>
        </w:rPr>
      </w:pPr>
      <w:r w:rsidRPr="00E22559">
        <w:rPr>
          <w:rFonts w:ascii="Calibri" w:hAnsi="Calibri" w:cs="Calibri"/>
          <w:sz w:val="24"/>
          <w:szCs w:val="24"/>
        </w:rPr>
        <w:t xml:space="preserve">For that click on Manage Jenkins and go to the Configure </w:t>
      </w:r>
      <w:r w:rsidRPr="00E22559">
        <w:rPr>
          <w:rFonts w:ascii="Calibri" w:hAnsi="Calibri"/>
          <w:sz w:val="24"/>
          <w:szCs w:val="24"/>
        </w:rPr>
        <w:t>system.</w:t>
      </w:r>
    </w:p>
    <w:p w14:paraId="05F35754" w14:textId="77777777" w:rsidR="00D517F1" w:rsidRDefault="00D517F1" w:rsidP="00D517F1">
      <w:pPr>
        <w:pStyle w:val="Title7LTGliederung1"/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 wp14:anchorId="1FF01545" wp14:editId="586CBB80">
            <wp:extent cx="5943600" cy="362168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9D2B5" w14:textId="77777777" w:rsidR="00D517F1" w:rsidRPr="001F22B1" w:rsidRDefault="00D517F1" w:rsidP="00D517F1">
      <w:pPr>
        <w:pStyle w:val="Title7LTGliederung1"/>
        <w:ind w:left="0" w:firstLine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F22B1">
        <w:rPr>
          <w:rFonts w:ascii="Calibri" w:hAnsi="Calibri"/>
          <w:b/>
          <w:sz w:val="24"/>
          <w:szCs w:val="24"/>
        </w:rPr>
        <w:t xml:space="preserve">Fig 12. Adding Credentials of </w:t>
      </w:r>
      <w:proofErr w:type="spellStart"/>
      <w:r w:rsidRPr="001F22B1">
        <w:rPr>
          <w:rFonts w:ascii="Calibri" w:hAnsi="Calibri"/>
          <w:b/>
          <w:sz w:val="24"/>
          <w:szCs w:val="24"/>
        </w:rPr>
        <w:t>Apigee</w:t>
      </w:r>
      <w:proofErr w:type="spellEnd"/>
      <w:r w:rsidRPr="001F22B1">
        <w:rPr>
          <w:rFonts w:ascii="Calibri" w:hAnsi="Calibri"/>
          <w:b/>
          <w:sz w:val="24"/>
          <w:szCs w:val="24"/>
        </w:rPr>
        <w:t xml:space="preserve"> Edge User</w:t>
      </w:r>
    </w:p>
    <w:p w14:paraId="6DC55580" w14:textId="77777777" w:rsidR="00D517F1" w:rsidRDefault="00D517F1" w:rsidP="00D517F1">
      <w:pPr>
        <w:pStyle w:val="Title7LTGliederung1"/>
        <w:numPr>
          <w:ilvl w:val="0"/>
          <w:numId w:val="38"/>
        </w:num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Now </w:t>
      </w:r>
      <w:r w:rsidRPr="00020384">
        <w:rPr>
          <w:rFonts w:ascii="Calibri" w:hAnsi="Calibri" w:cs="Calibri"/>
          <w:sz w:val="24"/>
          <w:szCs w:val="24"/>
        </w:rPr>
        <w:t xml:space="preserve">we have to give the Global properties for particular </w:t>
      </w:r>
      <w:proofErr w:type="spellStart"/>
      <w:r w:rsidRPr="00020384">
        <w:rPr>
          <w:sz w:val="24"/>
          <w:szCs w:val="24"/>
        </w:rPr>
        <w:t>Apigee</w:t>
      </w:r>
      <w:proofErr w:type="spellEnd"/>
      <w:r w:rsidRPr="00020384">
        <w:rPr>
          <w:sz w:val="24"/>
          <w:szCs w:val="24"/>
        </w:rPr>
        <w:t xml:space="preserve"> Edge user</w:t>
      </w:r>
      <w:r>
        <w:rPr>
          <w:sz w:val="24"/>
          <w:szCs w:val="24"/>
        </w:rPr>
        <w:t>.</w:t>
      </w:r>
    </w:p>
    <w:p w14:paraId="466DF0FB" w14:textId="77777777" w:rsidR="00D517F1" w:rsidRPr="00020384" w:rsidRDefault="00D517F1" w:rsidP="00D517F1">
      <w:pPr>
        <w:pStyle w:val="Title7LTGliederung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2C2B32A" w14:textId="77777777" w:rsidR="00D517F1" w:rsidRDefault="00D517F1" w:rsidP="00D517F1">
      <w:pPr>
        <w:pStyle w:val="Title7LTGliederung1"/>
        <w:ind w:left="0" w:firstLine="0"/>
        <w:rPr>
          <w:rFonts w:ascii="Calibri" w:hAnsi="Calibri"/>
          <w:sz w:val="24"/>
          <w:szCs w:val="24"/>
        </w:rPr>
      </w:pPr>
    </w:p>
    <w:p w14:paraId="02600DE8" w14:textId="77777777" w:rsidR="00D517F1" w:rsidRDefault="00D517F1" w:rsidP="00D517F1">
      <w:pPr>
        <w:pStyle w:val="Title7LTGliederung1"/>
        <w:ind w:left="0" w:firstLine="0"/>
        <w:rPr>
          <w:rFonts w:ascii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5E62099F" wp14:editId="7217F6B8">
            <wp:extent cx="5943005" cy="1676400"/>
            <wp:effectExtent l="19050" t="0" r="595" b="0"/>
            <wp:docPr id="18" name="Picture 40" descr="C:\Users\lakshman\AppData\Local\Microsoft\Windows\Temporary Internet Files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akshman\AppData\Local\Microsoft\Windows\Temporary Internet Files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220E0" w14:textId="77777777" w:rsidR="00D517F1" w:rsidRPr="001F22B1" w:rsidRDefault="00D517F1" w:rsidP="00D517F1">
      <w:pPr>
        <w:pStyle w:val="Title7LTGliederung1"/>
        <w:ind w:left="0" w:firstLine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F22B1">
        <w:rPr>
          <w:rFonts w:ascii="Calibri" w:hAnsi="Calibri"/>
          <w:b/>
          <w:sz w:val="24"/>
          <w:szCs w:val="24"/>
        </w:rPr>
        <w:t>Fig 13. Adding Mask Password Plugin</w:t>
      </w:r>
    </w:p>
    <w:p w14:paraId="7EB4068F" w14:textId="77777777" w:rsidR="00D517F1" w:rsidRDefault="00D517F1" w:rsidP="00D517F1">
      <w:pPr>
        <w:pStyle w:val="Title7LTGliederung1"/>
        <w:numPr>
          <w:ilvl w:val="0"/>
          <w:numId w:val="38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For masking the password of </w:t>
      </w:r>
      <w:proofErr w:type="spellStart"/>
      <w:r>
        <w:rPr>
          <w:rFonts w:ascii="Calibri" w:hAnsi="Calibri"/>
          <w:sz w:val="24"/>
          <w:szCs w:val="24"/>
        </w:rPr>
        <w:t>Apigge</w:t>
      </w:r>
      <w:proofErr w:type="spellEnd"/>
      <w:r>
        <w:rPr>
          <w:rFonts w:ascii="Calibri" w:hAnsi="Calibri"/>
          <w:sz w:val="24"/>
          <w:szCs w:val="24"/>
        </w:rPr>
        <w:t xml:space="preserve"> Edge account in the console output we have to add the Mask Password Plugin. </w:t>
      </w:r>
    </w:p>
    <w:p w14:paraId="5B6CA8AA" w14:textId="77777777" w:rsidR="00D517F1" w:rsidRDefault="00D517F1" w:rsidP="00D517F1">
      <w:pPr>
        <w:pStyle w:val="Title7LTGliederung1"/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 wp14:anchorId="1C60E882" wp14:editId="4CC479D9">
            <wp:extent cx="5943600" cy="30592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F6064" w14:textId="77777777" w:rsidR="00D517F1" w:rsidRPr="001F22B1" w:rsidRDefault="00D517F1" w:rsidP="00D517F1">
      <w:pPr>
        <w:pStyle w:val="Title7LTGliederung1"/>
        <w:spacing w:line="360" w:lineRule="auto"/>
        <w:ind w:left="0" w:firstLine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F22B1">
        <w:rPr>
          <w:rFonts w:ascii="Calibri" w:hAnsi="Calibri"/>
          <w:b/>
          <w:sz w:val="24"/>
          <w:szCs w:val="24"/>
        </w:rPr>
        <w:t>Fig 14. Configuring Password for masking in Jenkins job.</w:t>
      </w:r>
    </w:p>
    <w:p w14:paraId="0171C5FB" w14:textId="77777777" w:rsidR="00D517F1" w:rsidRDefault="00D517F1" w:rsidP="00D517F1">
      <w:pPr>
        <w:pStyle w:val="Title7LTGliederung1"/>
        <w:numPr>
          <w:ilvl w:val="0"/>
          <w:numId w:val="38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Select the Mask passwords (and enable global passwords) in the Build Environment for the particular job.</w:t>
      </w:r>
    </w:p>
    <w:p w14:paraId="04C4E629" w14:textId="77777777" w:rsidR="00D517F1" w:rsidRDefault="00D517F1" w:rsidP="00D517F1">
      <w:pPr>
        <w:pStyle w:val="Title7LTGliederung1"/>
        <w:numPr>
          <w:ilvl w:val="0"/>
          <w:numId w:val="38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Mention the Name &amp; password.</w:t>
      </w:r>
    </w:p>
    <w:p w14:paraId="10BE5A50" w14:textId="77777777" w:rsidR="00D517F1" w:rsidRDefault="00D517F1" w:rsidP="00D517F1">
      <w:pPr>
        <w:pStyle w:val="Title7LTGliederung1"/>
        <w:ind w:left="0" w:firstLine="0"/>
        <w:rPr>
          <w:rFonts w:ascii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288363A2" wp14:editId="5392039C">
            <wp:extent cx="5943600" cy="1257300"/>
            <wp:effectExtent l="19050" t="0" r="0" b="0"/>
            <wp:docPr id="21" name="Picture 46" descr="C:\Users\lakshman\AppData\Local\Microsoft\Windows\Temporary Internet Files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akshman\AppData\Local\Microsoft\Windows\Temporary Internet Files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B5C80" w14:textId="77777777" w:rsidR="00D517F1" w:rsidRPr="001F22B1" w:rsidRDefault="00D517F1" w:rsidP="00D517F1">
      <w:pPr>
        <w:pStyle w:val="Title7LTGliederung1"/>
        <w:ind w:left="0" w:firstLine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1F22B1">
        <w:rPr>
          <w:rFonts w:ascii="Calibri" w:hAnsi="Calibri"/>
          <w:b/>
          <w:sz w:val="24"/>
          <w:szCs w:val="24"/>
        </w:rPr>
        <w:t xml:space="preserve">Fig 15. </w:t>
      </w:r>
      <w:r>
        <w:rPr>
          <w:rFonts w:ascii="Calibri" w:hAnsi="Calibri"/>
          <w:b/>
          <w:sz w:val="24"/>
          <w:szCs w:val="24"/>
        </w:rPr>
        <w:t xml:space="preserve">Configuring </w:t>
      </w:r>
      <w:r w:rsidRPr="001F22B1">
        <w:rPr>
          <w:rFonts w:ascii="Calibri" w:hAnsi="Calibri"/>
          <w:b/>
          <w:sz w:val="24"/>
          <w:szCs w:val="24"/>
        </w:rPr>
        <w:t>the name and password for masking.</w:t>
      </w:r>
    </w:p>
    <w:p w14:paraId="7038863A" w14:textId="77777777" w:rsidR="00D517F1" w:rsidRPr="000E0A7A" w:rsidRDefault="00D517F1" w:rsidP="00D517F1">
      <w:pPr>
        <w:pStyle w:val="ListParagraph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>For hiding the password go to the configure system, Click on Add button in Mask Passwords-Global name/password pairs.</w:t>
      </w:r>
    </w:p>
    <w:p w14:paraId="4382487F" w14:textId="77777777" w:rsidR="00D517F1" w:rsidRPr="0076708D" w:rsidRDefault="00D517F1" w:rsidP="00D517F1">
      <w:pPr>
        <w:pStyle w:val="ListParagraph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>Here mention Name and password</w:t>
      </w:r>
      <w:r>
        <w:rPr>
          <w:rFonts w:ascii="Calibri" w:eastAsia="Times New Roman" w:hAnsi="Calibri" w:cs="Times New Roman"/>
          <w:sz w:val="24"/>
          <w:szCs w:val="24"/>
        </w:rPr>
        <w:t>.</w:t>
      </w:r>
    </w:p>
    <w:p w14:paraId="7823F97D" w14:textId="77777777" w:rsidR="00D517F1" w:rsidRPr="000E0A7A" w:rsidRDefault="00D517F1" w:rsidP="00D517F1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0E0A7A">
        <w:rPr>
          <w:rFonts w:ascii="Calibri" w:eastAsia="Times New Roman" w:hAnsi="Calibri" w:cs="Times New Roman"/>
          <w:sz w:val="24"/>
          <w:szCs w:val="24"/>
        </w:rPr>
        <w:t xml:space="preserve">In Post-build Actions add publish performance test result report for showing performance of the </w:t>
      </w:r>
      <w:proofErr w:type="spellStart"/>
      <w:r w:rsidRPr="000E0A7A">
        <w:rPr>
          <w:rFonts w:ascii="Calibri" w:eastAsia="Times New Roman" w:hAnsi="Calibri" w:cs="Times New Roman"/>
          <w:sz w:val="24"/>
          <w:szCs w:val="24"/>
        </w:rPr>
        <w:t>Jmeter</w:t>
      </w:r>
      <w:proofErr w:type="spellEnd"/>
      <w:r w:rsidRPr="000E0A7A">
        <w:rPr>
          <w:rFonts w:ascii="Calibri" w:eastAsia="Times New Roman" w:hAnsi="Calibri" w:cs="Times New Roman"/>
          <w:sz w:val="24"/>
          <w:szCs w:val="24"/>
        </w:rPr>
        <w:t xml:space="preserve"> test cases. </w:t>
      </w:r>
    </w:p>
    <w:p w14:paraId="172729F2" w14:textId="77777777" w:rsidR="00D517F1" w:rsidRPr="001F22B1" w:rsidRDefault="00D517F1" w:rsidP="00D517F1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1F22B1">
        <w:rPr>
          <w:rFonts w:ascii="Calibri" w:eastAsia="Times New Roman" w:hAnsi="Calibri" w:cs="Times New Roman"/>
          <w:sz w:val="24"/>
          <w:szCs w:val="24"/>
        </w:rPr>
        <w:lastRenderedPageBreak/>
        <w:t xml:space="preserve">Mention the path for storing the </w:t>
      </w:r>
      <w:proofErr w:type="spellStart"/>
      <w:r w:rsidRPr="001F22B1">
        <w:rPr>
          <w:rFonts w:ascii="Calibri" w:eastAsia="Times New Roman" w:hAnsi="Calibri" w:cs="Times New Roman"/>
          <w:sz w:val="24"/>
          <w:szCs w:val="24"/>
        </w:rPr>
        <w:t>Jmeter</w:t>
      </w:r>
      <w:proofErr w:type="spellEnd"/>
      <w:r w:rsidRPr="001F22B1">
        <w:rPr>
          <w:rFonts w:ascii="Calibri" w:eastAsia="Times New Roman" w:hAnsi="Calibri" w:cs="Times New Roman"/>
          <w:sz w:val="24"/>
          <w:szCs w:val="24"/>
        </w:rPr>
        <w:t xml:space="preserve"> test cases result file</w:t>
      </w:r>
      <w:r>
        <w:rPr>
          <w:rFonts w:ascii="Calibri" w:eastAsia="Times New Roman" w:hAnsi="Calibri" w:cs="Times New Roman"/>
          <w:sz w:val="24"/>
          <w:szCs w:val="24"/>
        </w:rPr>
        <w:t xml:space="preserve"> in the Report files text   field </w:t>
      </w:r>
      <w:r w:rsidRPr="001F22B1">
        <w:rPr>
          <w:rFonts w:ascii="Calibri" w:eastAsia="Times New Roman" w:hAnsi="Calibri" w:cs="Times New Roman"/>
          <w:sz w:val="24"/>
          <w:szCs w:val="24"/>
        </w:rPr>
        <w:t>.</w:t>
      </w:r>
    </w:p>
    <w:p w14:paraId="5480F45E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  <w:r>
        <w:rPr>
          <w:noProof/>
        </w:rPr>
        <w:drawing>
          <wp:inline distT="0" distB="0" distL="0" distR="0" wp14:anchorId="23A155A2" wp14:editId="7F5EF925">
            <wp:extent cx="5943600" cy="2673005"/>
            <wp:effectExtent l="19050" t="0" r="0" b="0"/>
            <wp:docPr id="27" name="Picture 55" descr="C:\Users\lakshman\AppData\Local\Microsoft\Windows\Temporary Internet Files\Content.Word\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akshman\AppData\Local\Microsoft\Windows\Temporary Internet Files\Content.Word\16.1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B909D" w14:textId="77777777" w:rsidR="00D517F1" w:rsidRPr="00B5615C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Fig 16</w:t>
      </w:r>
      <w:r w:rsidRPr="00B5615C">
        <w:rPr>
          <w:b/>
          <w:sz w:val="24"/>
        </w:rPr>
        <w:t>. Specify the path for Result Report</w:t>
      </w:r>
    </w:p>
    <w:p w14:paraId="0C57C868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</w:p>
    <w:p w14:paraId="1EAFEA84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</w:p>
    <w:p w14:paraId="5DC48E49" w14:textId="77777777" w:rsidR="00D517F1" w:rsidRPr="00284CA9" w:rsidRDefault="00D517F1" w:rsidP="00D517F1">
      <w:pPr>
        <w:pStyle w:val="Title7LTGliederung1"/>
        <w:numPr>
          <w:ilvl w:val="0"/>
          <w:numId w:val="40"/>
        </w:numPr>
        <w:rPr>
          <w:sz w:val="24"/>
          <w:szCs w:val="24"/>
        </w:rPr>
      </w:pPr>
      <w:r w:rsidRPr="00284CA9">
        <w:rPr>
          <w:rFonts w:ascii="Calibri" w:hAnsi="Calibri" w:cs="Calibri"/>
          <w:sz w:val="24"/>
          <w:szCs w:val="24"/>
        </w:rPr>
        <w:t xml:space="preserve">Next Build the project and see the console output. </w:t>
      </w:r>
    </w:p>
    <w:p w14:paraId="58937989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798903B6" wp14:editId="18606650">
            <wp:extent cx="5753100" cy="3552825"/>
            <wp:effectExtent l="19050" t="0" r="0" b="0"/>
            <wp:docPr id="26" name="Picture 52" descr="C:\Users\lakshman\AppData\Local\Microsoft\Windows\Temporary Internet Files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akshman\AppData\Local\Microsoft\Windows\Temporary Internet Files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A4FA4" w14:textId="77777777" w:rsidR="00D517F1" w:rsidRPr="00B5615C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5615C">
        <w:rPr>
          <w:b/>
          <w:sz w:val="24"/>
        </w:rPr>
        <w:t>Fig 18.</w:t>
      </w:r>
      <w:r>
        <w:rPr>
          <w:b/>
          <w:sz w:val="24"/>
        </w:rPr>
        <w:t xml:space="preserve"> Build the</w:t>
      </w:r>
      <w:r w:rsidRPr="00B5615C">
        <w:rPr>
          <w:b/>
          <w:sz w:val="24"/>
        </w:rPr>
        <w:t xml:space="preserve"> Job</w:t>
      </w:r>
    </w:p>
    <w:p w14:paraId="1CBE1C60" w14:textId="77777777" w:rsidR="00D517F1" w:rsidRPr="00F33E0B" w:rsidRDefault="00D517F1" w:rsidP="00D517F1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F33E0B">
        <w:rPr>
          <w:rFonts w:ascii="Calibri" w:eastAsia="Times New Roman" w:hAnsi="Calibri" w:cs="Times New Roman"/>
          <w:sz w:val="24"/>
          <w:szCs w:val="24"/>
        </w:rPr>
        <w:t xml:space="preserve">In the below figure we observe that </w:t>
      </w:r>
      <w:proofErr w:type="spellStart"/>
      <w:r w:rsidRPr="00F33E0B">
        <w:rPr>
          <w:rFonts w:ascii="Calibri" w:eastAsia="Times New Roman" w:hAnsi="Calibri" w:cs="Times New Roman"/>
          <w:sz w:val="24"/>
          <w:szCs w:val="24"/>
        </w:rPr>
        <w:t>Jmeter</w:t>
      </w:r>
      <w:proofErr w:type="spellEnd"/>
      <w:r w:rsidRPr="00F33E0B">
        <w:rPr>
          <w:rFonts w:ascii="Calibri" w:eastAsia="Times New Roman" w:hAnsi="Calibri" w:cs="Times New Roman"/>
          <w:sz w:val="24"/>
          <w:szCs w:val="24"/>
        </w:rPr>
        <w:t xml:space="preserve"> test cases running successfully, and stored into </w:t>
      </w:r>
      <w:proofErr w:type="spellStart"/>
      <w:r w:rsidRPr="00F33E0B">
        <w:rPr>
          <w:rFonts w:ascii="Calibri" w:eastAsia="Times New Roman" w:hAnsi="Calibri" w:cs="Times New Roman"/>
          <w:sz w:val="24"/>
          <w:szCs w:val="24"/>
        </w:rPr>
        <w:t>JmeterTest.jtl</w:t>
      </w:r>
      <w:proofErr w:type="spellEnd"/>
      <w:r w:rsidRPr="00F33E0B">
        <w:rPr>
          <w:rFonts w:ascii="Calibri" w:eastAsia="Times New Roman" w:hAnsi="Calibri" w:cs="Times New Roman"/>
          <w:sz w:val="24"/>
          <w:szCs w:val="24"/>
        </w:rPr>
        <w:t xml:space="preserve"> file.</w:t>
      </w:r>
    </w:p>
    <w:p w14:paraId="44534187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41D504" wp14:editId="0995DF03">
            <wp:extent cx="5943600" cy="3116541"/>
            <wp:effectExtent l="19050" t="0" r="0" b="0"/>
            <wp:docPr id="2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5A9CA" w14:textId="77777777" w:rsidR="00D517F1" w:rsidRPr="000434E7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5615C">
        <w:rPr>
          <w:b/>
          <w:sz w:val="24"/>
        </w:rPr>
        <w:t>Fig 19. Console Output</w:t>
      </w:r>
    </w:p>
    <w:p w14:paraId="794F8ABD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  <w:r>
        <w:rPr>
          <w:noProof/>
        </w:rPr>
        <w:drawing>
          <wp:inline distT="0" distB="0" distL="0" distR="0" wp14:anchorId="5599206C" wp14:editId="6E7DC11F">
            <wp:extent cx="5943600" cy="2792400"/>
            <wp:effectExtent l="19050" t="0" r="0" b="0"/>
            <wp:docPr id="30" name="Picture 61" descr="C:\Users\lakshman\AppData\Local\Microsoft\Windows\Temporary Internet Files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akshman\AppData\Local\Microsoft\Windows\Temporary Internet Files\Content.Word\2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A6520" w14:textId="77777777" w:rsidR="00D517F1" w:rsidRPr="00B5615C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5615C">
        <w:rPr>
          <w:b/>
          <w:sz w:val="24"/>
        </w:rPr>
        <w:t>Fig  20. Performance Report</w:t>
      </w:r>
    </w:p>
    <w:p w14:paraId="07566F32" w14:textId="77777777" w:rsidR="00D517F1" w:rsidRPr="00781E34" w:rsidRDefault="00D517F1" w:rsidP="00D517F1">
      <w:pPr>
        <w:pStyle w:val="Title7LTGliederung1"/>
        <w:numPr>
          <w:ilvl w:val="0"/>
          <w:numId w:val="40"/>
        </w:numPr>
        <w:spacing w:line="360" w:lineRule="auto"/>
        <w:rPr>
          <w:rFonts w:ascii="Calibri" w:hAnsi="Calibri"/>
          <w:sz w:val="24"/>
          <w:szCs w:val="24"/>
        </w:rPr>
      </w:pPr>
      <w:r w:rsidRPr="00781E34">
        <w:rPr>
          <w:rFonts w:ascii="Calibri" w:hAnsi="Calibri" w:cs="Calibri"/>
          <w:sz w:val="24"/>
          <w:szCs w:val="24"/>
        </w:rPr>
        <w:t xml:space="preserve">If the project is success then the API proxy will be </w:t>
      </w:r>
      <w:r w:rsidRPr="00781E34">
        <w:rPr>
          <w:rFonts w:ascii="Calibri" w:hAnsi="Calibri"/>
          <w:sz w:val="24"/>
          <w:szCs w:val="24"/>
        </w:rPr>
        <w:t xml:space="preserve">deployed into </w:t>
      </w:r>
      <w:proofErr w:type="spellStart"/>
      <w:r w:rsidRPr="00781E34">
        <w:rPr>
          <w:rFonts w:ascii="Calibri" w:hAnsi="Calibri"/>
          <w:sz w:val="24"/>
          <w:szCs w:val="24"/>
        </w:rPr>
        <w:t>Apigee</w:t>
      </w:r>
      <w:proofErr w:type="spellEnd"/>
      <w:r w:rsidRPr="00781E34">
        <w:rPr>
          <w:rFonts w:ascii="Calibri" w:hAnsi="Calibri"/>
          <w:sz w:val="24"/>
          <w:szCs w:val="24"/>
        </w:rPr>
        <w:t xml:space="preserve"> Edge as shown below.</w:t>
      </w:r>
    </w:p>
    <w:p w14:paraId="19F47A4D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sz w:val="24"/>
        </w:rPr>
      </w:pPr>
      <w:r>
        <w:rPr>
          <w:sz w:val="24"/>
        </w:rPr>
        <w:lastRenderedPageBreak/>
        <w:t xml:space="preserve">  </w:t>
      </w:r>
      <w:r>
        <w:rPr>
          <w:noProof/>
          <w:sz w:val="24"/>
        </w:rPr>
        <w:drawing>
          <wp:inline distT="0" distB="0" distL="0" distR="0" wp14:anchorId="6966C60F" wp14:editId="26C91AC5">
            <wp:extent cx="5943600" cy="2974836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4AB19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5615C">
        <w:rPr>
          <w:b/>
          <w:sz w:val="24"/>
        </w:rPr>
        <w:t xml:space="preserve">Fig  21. Deployed API Proxy in </w:t>
      </w:r>
      <w:proofErr w:type="spellStart"/>
      <w:r w:rsidRPr="00B5615C">
        <w:rPr>
          <w:b/>
          <w:sz w:val="24"/>
        </w:rPr>
        <w:t>Apigee</w:t>
      </w:r>
      <w:proofErr w:type="spellEnd"/>
      <w:r w:rsidRPr="00B5615C">
        <w:rPr>
          <w:b/>
          <w:sz w:val="24"/>
        </w:rPr>
        <w:t xml:space="preserve"> Edge </w:t>
      </w:r>
    </w:p>
    <w:p w14:paraId="7524B0BA" w14:textId="77777777" w:rsidR="00D517F1" w:rsidRDefault="00D517F1" w:rsidP="00D5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8" w:line="202" w:lineRule="atLeast"/>
      </w:pPr>
    </w:p>
    <w:p w14:paraId="1B9CB6D3" w14:textId="77777777" w:rsidR="00D517F1" w:rsidRDefault="00D517F1" w:rsidP="00D517F1">
      <w:pPr>
        <w:pStyle w:val="Heading1"/>
        <w:rPr>
          <w:rFonts w:eastAsia="Times New Roman"/>
        </w:rPr>
      </w:pPr>
      <w:bookmarkStart w:id="15" w:name="_Toc475648834"/>
      <w:r>
        <w:rPr>
          <w:rFonts w:eastAsia="Times New Roman"/>
        </w:rPr>
        <w:t>11. Ubuntu Directory Locations:</w:t>
      </w:r>
      <w:bookmarkEnd w:id="15"/>
    </w:p>
    <w:p w14:paraId="661E7BD1" w14:textId="77777777" w:rsidR="00D517F1" w:rsidRDefault="00D517F1" w:rsidP="00D517F1"/>
    <w:p w14:paraId="3A80DF7C" w14:textId="77777777" w:rsidR="00D517F1" w:rsidRPr="00152AFF" w:rsidRDefault="00D517F1" w:rsidP="00D517F1">
      <w:r w:rsidRPr="00152AFF">
        <w:t xml:space="preserve">    Following are the  files and Directories used for the Jenkins build and deploy process.</w:t>
      </w:r>
    </w:p>
    <w:p w14:paraId="7D0A7AB9" w14:textId="77777777" w:rsidR="00D517F1" w:rsidRPr="00152AFF" w:rsidRDefault="00D517F1" w:rsidP="00D517F1">
      <w:pPr>
        <w:rPr>
          <w:color w:val="0070C0"/>
        </w:rPr>
      </w:pPr>
      <w:r>
        <w:rPr>
          <w:color w:val="0070C0"/>
        </w:rPr>
        <w:t>/</w:t>
      </w:r>
      <w:proofErr w:type="spellStart"/>
      <w:r>
        <w:rPr>
          <w:color w:val="0070C0"/>
        </w:rPr>
        <w:t>var</w:t>
      </w:r>
      <w:proofErr w:type="spellEnd"/>
      <w:r>
        <w:rPr>
          <w:color w:val="0070C0"/>
        </w:rPr>
        <w:t>/lib/</w:t>
      </w:r>
      <w:proofErr w:type="spellStart"/>
      <w:r>
        <w:rPr>
          <w:color w:val="0070C0"/>
        </w:rPr>
        <w:t>jenkins</w:t>
      </w:r>
      <w:proofErr w:type="spellEnd"/>
      <w:r>
        <w:rPr>
          <w:color w:val="0070C0"/>
        </w:rPr>
        <w:t>/workspace/</w:t>
      </w:r>
      <w:proofErr w:type="spellStart"/>
      <w:r>
        <w:rPr>
          <w:color w:val="0070C0"/>
        </w:rPr>
        <w:t>B</w:t>
      </w:r>
      <w:r w:rsidRPr="00152AFF">
        <w:rPr>
          <w:color w:val="0070C0"/>
        </w:rPr>
        <w:t>uildand</w:t>
      </w:r>
      <w:r>
        <w:rPr>
          <w:color w:val="0070C0"/>
        </w:rPr>
        <w:t>D</w:t>
      </w:r>
      <w:r w:rsidRPr="00152AFF">
        <w:rPr>
          <w:color w:val="0070C0"/>
        </w:rPr>
        <w:t>eploy</w:t>
      </w:r>
      <w:proofErr w:type="spellEnd"/>
      <w:r w:rsidRPr="00152AFF">
        <w:rPr>
          <w:color w:val="0070C0"/>
        </w:rPr>
        <w:t xml:space="preserve">/pizza-tracker </w:t>
      </w:r>
    </w:p>
    <w:p w14:paraId="161313E1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t>/</w:t>
      </w:r>
      <w:proofErr w:type="spellStart"/>
      <w:r w:rsidRPr="00152AFF">
        <w:rPr>
          <w:color w:val="0070C0"/>
        </w:rPr>
        <w:t>var</w:t>
      </w:r>
      <w:proofErr w:type="spellEnd"/>
      <w:r w:rsidRPr="00152AFF">
        <w:rPr>
          <w:color w:val="0070C0"/>
        </w:rPr>
        <w:t>/lib/</w:t>
      </w:r>
      <w:proofErr w:type="spellStart"/>
      <w:r w:rsidRPr="00152AFF">
        <w:rPr>
          <w:color w:val="0070C0"/>
        </w:rPr>
        <w:t>jenkins</w:t>
      </w:r>
      <w:proofErr w:type="spellEnd"/>
      <w:r w:rsidRPr="00152AFF">
        <w:rPr>
          <w:color w:val="0070C0"/>
        </w:rPr>
        <w:t>/workspace/</w:t>
      </w:r>
      <w:proofErr w:type="spellStart"/>
      <w:r w:rsidRPr="00152AFF">
        <w:rPr>
          <w:color w:val="0070C0"/>
        </w:rPr>
        <w:t>BuildandDeploy</w:t>
      </w:r>
      <w:proofErr w:type="spellEnd"/>
      <w:r w:rsidRPr="00152AFF">
        <w:rPr>
          <w:color w:val="0070C0"/>
        </w:rPr>
        <w:t>/pizza-tracker/</w:t>
      </w:r>
      <w:proofErr w:type="spellStart"/>
      <w:r w:rsidRPr="00152AFF">
        <w:rPr>
          <w:color w:val="0070C0"/>
        </w:rPr>
        <w:t>apiproxy</w:t>
      </w:r>
      <w:proofErr w:type="spellEnd"/>
    </w:p>
    <w:p w14:paraId="74EE5E33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t>/var/lib/jenkins/workspace/BuildandDeploy/pizza-tracker/apiproxy/policies</w:t>
      </w:r>
    </w:p>
    <w:p w14:paraId="77A0C4F5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t>/var/lib/jenkins/workspace/BuildandDeploy/pizza-tracker/apiproxy/proxies</w:t>
      </w:r>
    </w:p>
    <w:p w14:paraId="6DB0E3B6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t>/var/lib/jenkins/workspace/BuildandDeploy/pizza-tracker/apiproxy/resources</w:t>
      </w:r>
    </w:p>
    <w:p w14:paraId="361CAEEF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t>/var/lib/jenkins/workspace/BuildandDeploy/pizza-tracker/apiproxy/target</w:t>
      </w:r>
    </w:p>
    <w:p w14:paraId="056FDD5F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t>/var/lib/jenkins/workspace/BuildandDeploy/pizza-tracker/apiproxy/tests/JmeterTest.jmx</w:t>
      </w:r>
    </w:p>
    <w:p w14:paraId="2F8C311F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t>/var/lib/jenkins/workspace/BuildandDeploy/pizza-tracker/apiproxy/tests/order_test.csv</w:t>
      </w:r>
    </w:p>
    <w:p w14:paraId="3045412A" w14:textId="77777777" w:rsidR="00D517F1" w:rsidRDefault="00D517F1" w:rsidP="00D517F1">
      <w:pPr>
        <w:rPr>
          <w:color w:val="0070C0"/>
        </w:rPr>
      </w:pPr>
      <w:r w:rsidRPr="00152AFF">
        <w:rPr>
          <w:color w:val="0070C0"/>
        </w:rPr>
        <w:t>/var/lib/jenkins/workspace/BuildandDeploy/pizza-tracker/apiproxy/pom.xml</w:t>
      </w:r>
    </w:p>
    <w:p w14:paraId="6BE1A5FF" w14:textId="77777777" w:rsidR="00D517F1" w:rsidRPr="00152AFF" w:rsidRDefault="00D517F1" w:rsidP="00D517F1">
      <w:pPr>
        <w:rPr>
          <w:color w:val="0070C0"/>
        </w:rPr>
      </w:pPr>
      <w:r w:rsidRPr="00152AFF">
        <w:rPr>
          <w:color w:val="0070C0"/>
        </w:rPr>
        <w:lastRenderedPageBreak/>
        <w:t>/</w:t>
      </w:r>
      <w:proofErr w:type="spellStart"/>
      <w:r w:rsidRPr="00152AFF">
        <w:rPr>
          <w:color w:val="0070C0"/>
        </w:rPr>
        <w:t>var</w:t>
      </w:r>
      <w:proofErr w:type="spellEnd"/>
      <w:r w:rsidRPr="00152AFF">
        <w:rPr>
          <w:color w:val="0070C0"/>
        </w:rPr>
        <w:t>/lib/</w:t>
      </w:r>
      <w:proofErr w:type="spellStart"/>
      <w:r w:rsidRPr="00152AFF">
        <w:rPr>
          <w:color w:val="0070C0"/>
        </w:rPr>
        <w:t>jenkins</w:t>
      </w:r>
      <w:proofErr w:type="spellEnd"/>
      <w:r w:rsidRPr="00152AFF">
        <w:rPr>
          <w:color w:val="0070C0"/>
        </w:rPr>
        <w:t>/workspace/</w:t>
      </w:r>
      <w:proofErr w:type="spellStart"/>
      <w:r w:rsidRPr="00152AFF">
        <w:rPr>
          <w:color w:val="0070C0"/>
        </w:rPr>
        <w:t>Buildan</w:t>
      </w:r>
      <w:r>
        <w:rPr>
          <w:color w:val="0070C0"/>
        </w:rPr>
        <w:t>dDeploy</w:t>
      </w:r>
      <w:proofErr w:type="spellEnd"/>
      <w:r>
        <w:rPr>
          <w:color w:val="0070C0"/>
        </w:rPr>
        <w:t>/pizza-tracker/target</w:t>
      </w:r>
    </w:p>
    <w:p w14:paraId="4AAA1B40" w14:textId="64970A01" w:rsidR="00D517F1" w:rsidRPr="00152AFF" w:rsidRDefault="00D517F1" w:rsidP="00D517F1">
      <w:bookmarkStart w:id="16" w:name="_Toc475648835"/>
      <w:r>
        <w:rPr>
          <w:rStyle w:val="Heading1Char"/>
        </w:rPr>
        <w:lastRenderedPageBreak/>
        <w:t xml:space="preserve">Jenkins </w:t>
      </w:r>
      <w:r w:rsidRPr="00CB7FBA">
        <w:rPr>
          <w:rStyle w:val="Heading1Char"/>
        </w:rPr>
        <w:t>Log file</w:t>
      </w:r>
      <w:bookmarkEnd w:id="16"/>
      <w:bookmarkStart w:id="17" w:name="_MON_1537664817"/>
      <w:bookmarkEnd w:id="17"/>
      <w:r w:rsidRPr="0076708D">
        <w:object w:dxaOrig="9360" w:dyaOrig="12571" w14:anchorId="695A4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629.4pt" o:ole="">
            <v:imagedata r:id="rId27" o:title=""/>
          </v:shape>
          <o:OLEObject Type="Embed" ProgID="Word.Document.12" ShapeID="_x0000_i1025" DrawAspect="Content" ObjectID="_1549396783" r:id="rId28">
            <o:FieldCodes>\s</o:FieldCodes>
          </o:OLEObject>
        </w:object>
      </w:r>
    </w:p>
    <w:p w14:paraId="7AE44A93" w14:textId="77777777" w:rsidR="00D517F1" w:rsidRPr="00B5615C" w:rsidRDefault="00D517F1" w:rsidP="00D517F1">
      <w:bookmarkStart w:id="18" w:name="_Toc475648836"/>
      <w:r w:rsidRPr="009D7FF6">
        <w:rPr>
          <w:rStyle w:val="Heading1Char"/>
        </w:rPr>
        <w:lastRenderedPageBreak/>
        <w:t>POM.XML</w:t>
      </w:r>
      <w:bookmarkEnd w:id="18"/>
      <w:bookmarkStart w:id="19" w:name="_MON_1537665013"/>
      <w:bookmarkEnd w:id="19"/>
      <w:r w:rsidRPr="00EA2BFB">
        <w:object w:dxaOrig="9345" w:dyaOrig="12718" w14:anchorId="48AE1F98">
          <v:shape id="_x0000_i1026" type="#_x0000_t75" style="width:474pt;height:636pt" o:ole="">
            <v:imagedata r:id="rId29" o:title=""/>
          </v:shape>
          <o:OLEObject Type="Embed" ProgID="Word.Document.12" ShapeID="_x0000_i1026" DrawAspect="Content" ObjectID="_1549396784" r:id="rId30">
            <o:FieldCodes>\s</o:FieldCodes>
          </o:OLEObject>
        </w:object>
      </w:r>
    </w:p>
    <w:p w14:paraId="450EF1AD" w14:textId="77777777" w:rsidR="00D517F1" w:rsidRDefault="00D517F1" w:rsidP="00D41033"/>
    <w:sectPr w:rsidR="00D517F1" w:rsidSect="0083411B">
      <w:headerReference w:type="default" r:id="rId31"/>
      <w:footerReference w:type="default" r:id="rId32"/>
      <w:headerReference w:type="first" r:id="rId33"/>
      <w:pgSz w:w="12240" w:h="15840" w:code="1"/>
      <w:pgMar w:top="23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2527A" w14:textId="77777777" w:rsidR="0027223D" w:rsidRDefault="0027223D" w:rsidP="00A10765">
      <w:r>
        <w:separator/>
      </w:r>
    </w:p>
  </w:endnote>
  <w:endnote w:type="continuationSeparator" w:id="0">
    <w:p w14:paraId="11A20CE2" w14:textId="77777777" w:rsidR="0027223D" w:rsidRDefault="0027223D" w:rsidP="00A1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">
    <w:charset w:val="00"/>
    <w:family w:val="swiss"/>
    <w:pitch w:val="variable"/>
    <w:sig w:usb0="00000001" w:usb1="5000604B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4dＳ53 Ｐ50ゴ3fシ3fッ3fク3f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E4C16" w14:textId="453DBF59" w:rsidR="00245832" w:rsidRPr="00025E42" w:rsidRDefault="00245832" w:rsidP="00025E42">
    <w:pPr>
      <w:pStyle w:val="Footer"/>
      <w:jc w:val="center"/>
      <w:rPr>
        <w:szCs w:val="20"/>
      </w:rPr>
    </w:pPr>
    <w:r w:rsidRPr="00496018">
      <w:rPr>
        <w:szCs w:val="20"/>
      </w:rPr>
      <w:t xml:space="preserve">Page </w:t>
    </w:r>
    <w:r w:rsidRPr="00496018">
      <w:rPr>
        <w:szCs w:val="20"/>
      </w:rPr>
      <w:fldChar w:fldCharType="begin"/>
    </w:r>
    <w:r w:rsidRPr="00496018">
      <w:rPr>
        <w:szCs w:val="20"/>
      </w:rPr>
      <w:instrText xml:space="preserve"> PAGE </w:instrText>
    </w:r>
    <w:r w:rsidRPr="00496018">
      <w:rPr>
        <w:szCs w:val="20"/>
      </w:rPr>
      <w:fldChar w:fldCharType="separate"/>
    </w:r>
    <w:r w:rsidR="00D650E4">
      <w:rPr>
        <w:noProof/>
        <w:szCs w:val="20"/>
      </w:rPr>
      <w:t>21</w:t>
    </w:r>
    <w:r w:rsidRPr="00496018">
      <w:rPr>
        <w:szCs w:val="20"/>
      </w:rPr>
      <w:fldChar w:fldCharType="end"/>
    </w:r>
    <w:r w:rsidRPr="00496018">
      <w:rPr>
        <w:szCs w:val="20"/>
      </w:rPr>
      <w:t xml:space="preserve"> of </w:t>
    </w:r>
    <w:r w:rsidRPr="00496018">
      <w:rPr>
        <w:szCs w:val="20"/>
      </w:rPr>
      <w:fldChar w:fldCharType="begin"/>
    </w:r>
    <w:r w:rsidRPr="00496018">
      <w:rPr>
        <w:szCs w:val="20"/>
      </w:rPr>
      <w:instrText xml:space="preserve"> NUMPAGES  </w:instrText>
    </w:r>
    <w:r w:rsidRPr="00496018">
      <w:rPr>
        <w:szCs w:val="20"/>
      </w:rPr>
      <w:fldChar w:fldCharType="separate"/>
    </w:r>
    <w:r w:rsidR="00D650E4">
      <w:rPr>
        <w:noProof/>
        <w:szCs w:val="20"/>
      </w:rPr>
      <w:t>23</w:t>
    </w:r>
    <w:r w:rsidRPr="00496018"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3B9C5" w14:textId="77777777" w:rsidR="0027223D" w:rsidRDefault="0027223D" w:rsidP="00A10765">
      <w:r>
        <w:separator/>
      </w:r>
    </w:p>
  </w:footnote>
  <w:footnote w:type="continuationSeparator" w:id="0">
    <w:p w14:paraId="4DD45F3D" w14:textId="77777777" w:rsidR="0027223D" w:rsidRDefault="0027223D" w:rsidP="00A10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EBB95" w14:textId="77777777" w:rsidR="00245832" w:rsidRPr="00823073" w:rsidRDefault="004A274C">
    <w:pPr>
      <w:pStyle w:val="Header"/>
      <w:rPr>
        <w:rFonts w:eastAsia="MS PGothic"/>
        <w:sz w:val="32"/>
        <w:szCs w:val="32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D134DCC" wp14:editId="089C5A89">
          <wp:simplePos x="0" y="0"/>
          <wp:positionH relativeFrom="margin">
            <wp:posOffset>-977265</wp:posOffset>
          </wp:positionH>
          <wp:positionV relativeFrom="paragraph">
            <wp:posOffset>-227965</wp:posOffset>
          </wp:positionV>
          <wp:extent cx="7848600" cy="10057130"/>
          <wp:effectExtent l="0" t="0" r="0" b="0"/>
          <wp:wrapNone/>
          <wp:docPr id="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10057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D97EA" w14:textId="77777777" w:rsidR="00245832" w:rsidRDefault="004A274C" w:rsidP="00EF2DD0">
    <w:pPr>
      <w:pStyle w:val="Header"/>
      <w:tabs>
        <w:tab w:val="clear" w:pos="4680"/>
        <w:tab w:val="clear" w:pos="9360"/>
        <w:tab w:val="left" w:pos="1635"/>
        <w:tab w:val="left" w:pos="2780"/>
        <w:tab w:val="left" w:pos="531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14A01EC" wp14:editId="3F38B7DD">
          <wp:simplePos x="0" y="0"/>
          <wp:positionH relativeFrom="page">
            <wp:posOffset>-139700</wp:posOffset>
          </wp:positionH>
          <wp:positionV relativeFrom="paragraph">
            <wp:posOffset>-456565</wp:posOffset>
          </wp:positionV>
          <wp:extent cx="7925435" cy="10047605"/>
          <wp:effectExtent l="0" t="0" r="0" b="0"/>
          <wp:wrapNone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5435" cy="1004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245832">
      <w:tab/>
    </w:r>
    <w:r w:rsidR="00245832">
      <w:tab/>
    </w:r>
    <w:r w:rsidR="0024583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B18C3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35C02"/>
    <w:multiLevelType w:val="hybridMultilevel"/>
    <w:tmpl w:val="23B6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F4B8D"/>
    <w:multiLevelType w:val="hybridMultilevel"/>
    <w:tmpl w:val="FAA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6D3D"/>
    <w:multiLevelType w:val="hybridMultilevel"/>
    <w:tmpl w:val="EAD6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A4425"/>
    <w:multiLevelType w:val="hybridMultilevel"/>
    <w:tmpl w:val="EF4E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B6D"/>
    <w:multiLevelType w:val="hybridMultilevel"/>
    <w:tmpl w:val="1E4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D0AA8"/>
    <w:multiLevelType w:val="hybridMultilevel"/>
    <w:tmpl w:val="27A4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656C"/>
    <w:multiLevelType w:val="hybridMultilevel"/>
    <w:tmpl w:val="5D66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44079"/>
    <w:multiLevelType w:val="hybridMultilevel"/>
    <w:tmpl w:val="E834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3698"/>
    <w:multiLevelType w:val="hybridMultilevel"/>
    <w:tmpl w:val="7A40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63782"/>
    <w:multiLevelType w:val="hybridMultilevel"/>
    <w:tmpl w:val="BE543A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5600885"/>
    <w:multiLevelType w:val="hybridMultilevel"/>
    <w:tmpl w:val="7AA477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7547DA1"/>
    <w:multiLevelType w:val="hybridMultilevel"/>
    <w:tmpl w:val="B3B6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2586D"/>
    <w:multiLevelType w:val="hybridMultilevel"/>
    <w:tmpl w:val="0782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40D0D"/>
    <w:multiLevelType w:val="hybridMultilevel"/>
    <w:tmpl w:val="96E8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44377"/>
    <w:multiLevelType w:val="hybridMultilevel"/>
    <w:tmpl w:val="EAC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43B05"/>
    <w:multiLevelType w:val="hybridMultilevel"/>
    <w:tmpl w:val="05A614A2"/>
    <w:lvl w:ilvl="0" w:tplc="6D223E8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77E89"/>
    <w:multiLevelType w:val="hybridMultilevel"/>
    <w:tmpl w:val="1668D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40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3966508B"/>
    <w:multiLevelType w:val="hybridMultilevel"/>
    <w:tmpl w:val="564C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71251"/>
    <w:multiLevelType w:val="hybridMultilevel"/>
    <w:tmpl w:val="CB66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B53CD"/>
    <w:multiLevelType w:val="multilevel"/>
    <w:tmpl w:val="5066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513D5"/>
    <w:multiLevelType w:val="multilevel"/>
    <w:tmpl w:val="BA0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26AA2"/>
    <w:multiLevelType w:val="hybridMultilevel"/>
    <w:tmpl w:val="31E21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F1F1D"/>
    <w:multiLevelType w:val="hybridMultilevel"/>
    <w:tmpl w:val="A83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46535"/>
    <w:multiLevelType w:val="multilevel"/>
    <w:tmpl w:val="DA0A4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612DE"/>
    <w:multiLevelType w:val="multilevel"/>
    <w:tmpl w:val="DA0A4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0D61"/>
    <w:multiLevelType w:val="hybridMultilevel"/>
    <w:tmpl w:val="09C8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270FE"/>
    <w:multiLevelType w:val="hybridMultilevel"/>
    <w:tmpl w:val="148E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207CD"/>
    <w:multiLevelType w:val="hybridMultilevel"/>
    <w:tmpl w:val="D3B4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C38C2"/>
    <w:multiLevelType w:val="hybridMultilevel"/>
    <w:tmpl w:val="72C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368F4"/>
    <w:multiLevelType w:val="hybridMultilevel"/>
    <w:tmpl w:val="3FA8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B7D19"/>
    <w:multiLevelType w:val="hybridMultilevel"/>
    <w:tmpl w:val="D9B82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8B4223"/>
    <w:multiLevelType w:val="hybridMultilevel"/>
    <w:tmpl w:val="11D6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6405D"/>
    <w:multiLevelType w:val="hybridMultilevel"/>
    <w:tmpl w:val="BD4C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25571"/>
    <w:multiLevelType w:val="hybridMultilevel"/>
    <w:tmpl w:val="8912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A5319"/>
    <w:multiLevelType w:val="hybridMultilevel"/>
    <w:tmpl w:val="8926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A4351"/>
    <w:multiLevelType w:val="hybridMultilevel"/>
    <w:tmpl w:val="D530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11C2B"/>
    <w:multiLevelType w:val="hybridMultilevel"/>
    <w:tmpl w:val="C79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334EF"/>
    <w:multiLevelType w:val="hybridMultilevel"/>
    <w:tmpl w:val="BE24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97E01"/>
    <w:multiLevelType w:val="hybridMultilevel"/>
    <w:tmpl w:val="F1B678B0"/>
    <w:lvl w:ilvl="0" w:tplc="6E702BE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40"/>
  </w:num>
  <w:num w:numId="5">
    <w:abstractNumId w:val="32"/>
  </w:num>
  <w:num w:numId="6">
    <w:abstractNumId w:val="21"/>
  </w:num>
  <w:num w:numId="7">
    <w:abstractNumId w:val="5"/>
  </w:num>
  <w:num w:numId="8">
    <w:abstractNumId w:val="15"/>
  </w:num>
  <w:num w:numId="9">
    <w:abstractNumId w:val="3"/>
  </w:num>
  <w:num w:numId="10">
    <w:abstractNumId w:val="8"/>
  </w:num>
  <w:num w:numId="11">
    <w:abstractNumId w:val="38"/>
  </w:num>
  <w:num w:numId="12">
    <w:abstractNumId w:val="20"/>
  </w:num>
  <w:num w:numId="13">
    <w:abstractNumId w:val="27"/>
  </w:num>
  <w:num w:numId="14">
    <w:abstractNumId w:val="19"/>
  </w:num>
  <w:num w:numId="15">
    <w:abstractNumId w:val="29"/>
  </w:num>
  <w:num w:numId="16">
    <w:abstractNumId w:val="12"/>
  </w:num>
  <w:num w:numId="17">
    <w:abstractNumId w:val="7"/>
  </w:num>
  <w:num w:numId="18">
    <w:abstractNumId w:val="13"/>
  </w:num>
  <w:num w:numId="19">
    <w:abstractNumId w:val="1"/>
  </w:num>
  <w:num w:numId="20">
    <w:abstractNumId w:val="14"/>
  </w:num>
  <w:num w:numId="21">
    <w:abstractNumId w:val="31"/>
  </w:num>
  <w:num w:numId="22">
    <w:abstractNumId w:val="18"/>
  </w:num>
  <w:num w:numId="23">
    <w:abstractNumId w:val="0"/>
  </w:num>
  <w:num w:numId="24">
    <w:abstractNumId w:val="28"/>
  </w:num>
  <w:num w:numId="25">
    <w:abstractNumId w:val="22"/>
  </w:num>
  <w:num w:numId="26">
    <w:abstractNumId w:val="25"/>
  </w:num>
  <w:num w:numId="27">
    <w:abstractNumId w:val="34"/>
  </w:num>
  <w:num w:numId="28">
    <w:abstractNumId w:val="2"/>
  </w:num>
  <w:num w:numId="29">
    <w:abstractNumId w:val="16"/>
  </w:num>
  <w:num w:numId="30">
    <w:abstractNumId w:val="35"/>
  </w:num>
  <w:num w:numId="31">
    <w:abstractNumId w:val="10"/>
  </w:num>
  <w:num w:numId="32">
    <w:abstractNumId w:val="9"/>
  </w:num>
  <w:num w:numId="33">
    <w:abstractNumId w:val="26"/>
  </w:num>
  <w:num w:numId="34">
    <w:abstractNumId w:val="24"/>
  </w:num>
  <w:num w:numId="35">
    <w:abstractNumId w:val="39"/>
  </w:num>
  <w:num w:numId="36">
    <w:abstractNumId w:val="37"/>
  </w:num>
  <w:num w:numId="37">
    <w:abstractNumId w:val="11"/>
  </w:num>
  <w:num w:numId="38">
    <w:abstractNumId w:val="33"/>
  </w:num>
  <w:num w:numId="39">
    <w:abstractNumId w:val="30"/>
  </w:num>
  <w:num w:numId="40">
    <w:abstractNumId w:val="6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4C"/>
    <w:rsid w:val="00023D0D"/>
    <w:rsid w:val="00025E42"/>
    <w:rsid w:val="00043CAE"/>
    <w:rsid w:val="00046F7D"/>
    <w:rsid w:val="00062AA3"/>
    <w:rsid w:val="000731F6"/>
    <w:rsid w:val="00073458"/>
    <w:rsid w:val="0008348A"/>
    <w:rsid w:val="00083C8C"/>
    <w:rsid w:val="00093FCB"/>
    <w:rsid w:val="0009464A"/>
    <w:rsid w:val="000B18A2"/>
    <w:rsid w:val="000B302E"/>
    <w:rsid w:val="000B795A"/>
    <w:rsid w:val="000C42A0"/>
    <w:rsid w:val="000D6287"/>
    <w:rsid w:val="000F56B5"/>
    <w:rsid w:val="00100459"/>
    <w:rsid w:val="0011415B"/>
    <w:rsid w:val="001229EF"/>
    <w:rsid w:val="00135D4A"/>
    <w:rsid w:val="00136EA3"/>
    <w:rsid w:val="001605D5"/>
    <w:rsid w:val="00172DF4"/>
    <w:rsid w:val="0017534E"/>
    <w:rsid w:val="00184E18"/>
    <w:rsid w:val="00191DD3"/>
    <w:rsid w:val="001D3E48"/>
    <w:rsid w:val="00202B96"/>
    <w:rsid w:val="00226F10"/>
    <w:rsid w:val="00235B08"/>
    <w:rsid w:val="00245832"/>
    <w:rsid w:val="002638F5"/>
    <w:rsid w:val="00263DD3"/>
    <w:rsid w:val="0027223D"/>
    <w:rsid w:val="002970BA"/>
    <w:rsid w:val="002E385B"/>
    <w:rsid w:val="002F32C8"/>
    <w:rsid w:val="002F3EA7"/>
    <w:rsid w:val="003059F8"/>
    <w:rsid w:val="00362A27"/>
    <w:rsid w:val="00374C06"/>
    <w:rsid w:val="00374D18"/>
    <w:rsid w:val="00377705"/>
    <w:rsid w:val="0037787F"/>
    <w:rsid w:val="003855B0"/>
    <w:rsid w:val="00397387"/>
    <w:rsid w:val="003A2344"/>
    <w:rsid w:val="003A289B"/>
    <w:rsid w:val="003C1E6F"/>
    <w:rsid w:val="004060F8"/>
    <w:rsid w:val="00407729"/>
    <w:rsid w:val="00431902"/>
    <w:rsid w:val="00434205"/>
    <w:rsid w:val="00440173"/>
    <w:rsid w:val="00450576"/>
    <w:rsid w:val="00453553"/>
    <w:rsid w:val="00496018"/>
    <w:rsid w:val="004A274C"/>
    <w:rsid w:val="004A3F6D"/>
    <w:rsid w:val="004E0451"/>
    <w:rsid w:val="004F2B75"/>
    <w:rsid w:val="005051C1"/>
    <w:rsid w:val="00506286"/>
    <w:rsid w:val="00547462"/>
    <w:rsid w:val="00586576"/>
    <w:rsid w:val="005A29D4"/>
    <w:rsid w:val="005C7883"/>
    <w:rsid w:val="005D2CD5"/>
    <w:rsid w:val="005E441B"/>
    <w:rsid w:val="005F1ABD"/>
    <w:rsid w:val="00600996"/>
    <w:rsid w:val="006327E7"/>
    <w:rsid w:val="00641D22"/>
    <w:rsid w:val="00645DAB"/>
    <w:rsid w:val="00647031"/>
    <w:rsid w:val="0067421C"/>
    <w:rsid w:val="00693D4A"/>
    <w:rsid w:val="006976D9"/>
    <w:rsid w:val="006A099C"/>
    <w:rsid w:val="006A42FD"/>
    <w:rsid w:val="006A62A5"/>
    <w:rsid w:val="006B740F"/>
    <w:rsid w:val="006C613E"/>
    <w:rsid w:val="006C719C"/>
    <w:rsid w:val="006E7371"/>
    <w:rsid w:val="006F7800"/>
    <w:rsid w:val="00716C76"/>
    <w:rsid w:val="0072443E"/>
    <w:rsid w:val="007272A3"/>
    <w:rsid w:val="0073723D"/>
    <w:rsid w:val="00743945"/>
    <w:rsid w:val="00751DD8"/>
    <w:rsid w:val="00754149"/>
    <w:rsid w:val="007627D0"/>
    <w:rsid w:val="00762A40"/>
    <w:rsid w:val="007808DE"/>
    <w:rsid w:val="00782A90"/>
    <w:rsid w:val="00795BC4"/>
    <w:rsid w:val="007C54AD"/>
    <w:rsid w:val="007D1C25"/>
    <w:rsid w:val="007D3FCB"/>
    <w:rsid w:val="007F5872"/>
    <w:rsid w:val="00823073"/>
    <w:rsid w:val="00830A7B"/>
    <w:rsid w:val="0083411B"/>
    <w:rsid w:val="00837F5B"/>
    <w:rsid w:val="00844B66"/>
    <w:rsid w:val="00854DAC"/>
    <w:rsid w:val="008643E0"/>
    <w:rsid w:val="00865973"/>
    <w:rsid w:val="00882E87"/>
    <w:rsid w:val="008B2B1A"/>
    <w:rsid w:val="008B491D"/>
    <w:rsid w:val="008B6D6A"/>
    <w:rsid w:val="008C390B"/>
    <w:rsid w:val="008D5BB0"/>
    <w:rsid w:val="008F1EB4"/>
    <w:rsid w:val="008F7A85"/>
    <w:rsid w:val="00904485"/>
    <w:rsid w:val="00917E93"/>
    <w:rsid w:val="00932972"/>
    <w:rsid w:val="009370A0"/>
    <w:rsid w:val="00954326"/>
    <w:rsid w:val="009576C5"/>
    <w:rsid w:val="009C6EA6"/>
    <w:rsid w:val="009D2CE6"/>
    <w:rsid w:val="009E5470"/>
    <w:rsid w:val="009E70DB"/>
    <w:rsid w:val="009F1C07"/>
    <w:rsid w:val="009F5A3C"/>
    <w:rsid w:val="00A06438"/>
    <w:rsid w:val="00A10765"/>
    <w:rsid w:val="00A4256D"/>
    <w:rsid w:val="00A43A55"/>
    <w:rsid w:val="00A54FE9"/>
    <w:rsid w:val="00A645F9"/>
    <w:rsid w:val="00A77CD3"/>
    <w:rsid w:val="00AC2859"/>
    <w:rsid w:val="00AC643D"/>
    <w:rsid w:val="00AD1AE0"/>
    <w:rsid w:val="00AD24CB"/>
    <w:rsid w:val="00AD6CC4"/>
    <w:rsid w:val="00AF1B8F"/>
    <w:rsid w:val="00B2288E"/>
    <w:rsid w:val="00B22D98"/>
    <w:rsid w:val="00B27C70"/>
    <w:rsid w:val="00B32265"/>
    <w:rsid w:val="00B32E68"/>
    <w:rsid w:val="00B41CF2"/>
    <w:rsid w:val="00B45152"/>
    <w:rsid w:val="00B53D7A"/>
    <w:rsid w:val="00B620F6"/>
    <w:rsid w:val="00B6406A"/>
    <w:rsid w:val="00B726DC"/>
    <w:rsid w:val="00B75688"/>
    <w:rsid w:val="00BA3C4C"/>
    <w:rsid w:val="00BC368C"/>
    <w:rsid w:val="00BC3779"/>
    <w:rsid w:val="00BE62E3"/>
    <w:rsid w:val="00C15486"/>
    <w:rsid w:val="00C15F5F"/>
    <w:rsid w:val="00C215AF"/>
    <w:rsid w:val="00C25413"/>
    <w:rsid w:val="00C272E0"/>
    <w:rsid w:val="00C4496C"/>
    <w:rsid w:val="00C63381"/>
    <w:rsid w:val="00C63E19"/>
    <w:rsid w:val="00C72BCB"/>
    <w:rsid w:val="00C85DE4"/>
    <w:rsid w:val="00C93043"/>
    <w:rsid w:val="00C95643"/>
    <w:rsid w:val="00C97981"/>
    <w:rsid w:val="00CA5E21"/>
    <w:rsid w:val="00CB1322"/>
    <w:rsid w:val="00CB694D"/>
    <w:rsid w:val="00CE2A8A"/>
    <w:rsid w:val="00CF139A"/>
    <w:rsid w:val="00D31E6A"/>
    <w:rsid w:val="00D34BEE"/>
    <w:rsid w:val="00D41033"/>
    <w:rsid w:val="00D517F1"/>
    <w:rsid w:val="00D650E4"/>
    <w:rsid w:val="00DA0CCB"/>
    <w:rsid w:val="00DA1172"/>
    <w:rsid w:val="00DA569F"/>
    <w:rsid w:val="00DB1923"/>
    <w:rsid w:val="00DC4A32"/>
    <w:rsid w:val="00DE1AFC"/>
    <w:rsid w:val="00DF1036"/>
    <w:rsid w:val="00DF1437"/>
    <w:rsid w:val="00E03B36"/>
    <w:rsid w:val="00E112F7"/>
    <w:rsid w:val="00E36564"/>
    <w:rsid w:val="00E54D1F"/>
    <w:rsid w:val="00E56724"/>
    <w:rsid w:val="00E81A02"/>
    <w:rsid w:val="00E81BF0"/>
    <w:rsid w:val="00E86E78"/>
    <w:rsid w:val="00E9602A"/>
    <w:rsid w:val="00EA624B"/>
    <w:rsid w:val="00EC6ED1"/>
    <w:rsid w:val="00ED0DE6"/>
    <w:rsid w:val="00ED5F47"/>
    <w:rsid w:val="00EE2F7C"/>
    <w:rsid w:val="00EF2DD0"/>
    <w:rsid w:val="00F014E4"/>
    <w:rsid w:val="00F035A1"/>
    <w:rsid w:val="00F11B15"/>
    <w:rsid w:val="00F15C63"/>
    <w:rsid w:val="00F26779"/>
    <w:rsid w:val="00F37515"/>
    <w:rsid w:val="00F5252D"/>
    <w:rsid w:val="00F724BE"/>
    <w:rsid w:val="00F81985"/>
    <w:rsid w:val="00F93585"/>
    <w:rsid w:val="00FA7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B783D4"/>
  <w15:docId w15:val="{D158837D-CD9A-46D6-81B3-48F465B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sid w:val="000B18A2"/>
    <w:pPr>
      <w:jc w:val="both"/>
    </w:pPr>
    <w:rPr>
      <w:rFonts w:eastAsia="Times New Roman"/>
      <w:color w:val="232527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8A2"/>
    <w:pPr>
      <w:keepNext/>
      <w:keepLines/>
      <w:spacing w:before="480"/>
      <w:jc w:val="left"/>
      <w:outlineLvl w:val="0"/>
    </w:pPr>
    <w:rPr>
      <w:rFonts w:eastAsia="MS Mincho"/>
      <w:b/>
      <w:bCs/>
      <w:color w:val="2468A0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8A2"/>
    <w:pPr>
      <w:keepNext/>
      <w:keepLines/>
      <w:spacing w:before="200"/>
      <w:jc w:val="left"/>
      <w:outlineLvl w:val="1"/>
    </w:pPr>
    <w:rPr>
      <w:rFonts w:eastAsia="MS Mincho"/>
      <w:b/>
      <w:bCs/>
      <w:color w:val="0D416B"/>
      <w:sz w:val="40"/>
      <w:szCs w:val="26"/>
    </w:rPr>
  </w:style>
  <w:style w:type="paragraph" w:styleId="Heading3">
    <w:name w:val="heading 3"/>
    <w:basedOn w:val="Normal"/>
    <w:next w:val="Normal"/>
    <w:link w:val="Heading3Char"/>
    <w:qFormat/>
    <w:rsid w:val="000B18A2"/>
    <w:pPr>
      <w:keepNext/>
      <w:keepLines/>
      <w:spacing w:before="200"/>
      <w:jc w:val="left"/>
      <w:outlineLvl w:val="2"/>
    </w:pPr>
    <w:rPr>
      <w:rFonts w:eastAsia="MS Mincho"/>
      <w:b/>
      <w:bCs/>
      <w:color w:val="00AAE7"/>
      <w:sz w:val="3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18A2"/>
    <w:pPr>
      <w:keepNext/>
      <w:keepLines/>
      <w:spacing w:before="200"/>
      <w:jc w:val="left"/>
      <w:outlineLvl w:val="3"/>
    </w:pPr>
    <w:rPr>
      <w:rFonts w:eastAsia="MS Mincho"/>
      <w:bCs/>
      <w:iCs/>
      <w:color w:val="0D416B"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18A2"/>
    <w:pPr>
      <w:keepNext/>
      <w:keepLines/>
      <w:spacing w:before="200"/>
      <w:jc w:val="left"/>
      <w:outlineLvl w:val="4"/>
    </w:pPr>
    <w:rPr>
      <w:rFonts w:eastAsia="MS Mincho"/>
      <w:i/>
      <w:color w:val="00AAE7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18A2"/>
    <w:pPr>
      <w:spacing w:before="240" w:after="60"/>
      <w:jc w:val="left"/>
      <w:outlineLvl w:val="5"/>
    </w:pPr>
    <w:rPr>
      <w:rFonts w:eastAsia="MS Mincho"/>
      <w:bCs/>
      <w:i/>
      <w:color w:val="0D416B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E441B"/>
    <w:pPr>
      <w:spacing w:before="240" w:after="60"/>
      <w:jc w:val="left"/>
      <w:outlineLvl w:val="6"/>
    </w:pPr>
    <w:rPr>
      <w:rFonts w:eastAsia="MS Mincho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E441B"/>
    <w:pPr>
      <w:keepNext/>
      <w:keepLines/>
      <w:spacing w:before="200"/>
      <w:jc w:val="left"/>
      <w:outlineLvl w:val="7"/>
    </w:pPr>
    <w:rPr>
      <w:rFonts w:eastAsia="MS PGothic"/>
      <w:color w:val="565B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B18A2"/>
    <w:rPr>
      <w:rFonts w:ascii="Calibri" w:eastAsia="MS Mincho" w:hAnsi="Calibri" w:cs="Times New Roman"/>
      <w:b/>
      <w:bCs/>
      <w:color w:val="2468A0"/>
      <w:sz w:val="48"/>
      <w:szCs w:val="28"/>
    </w:rPr>
  </w:style>
  <w:style w:type="character" w:customStyle="1" w:styleId="Heading2Char">
    <w:name w:val="Heading 2 Char"/>
    <w:link w:val="Heading2"/>
    <w:uiPriority w:val="9"/>
    <w:rsid w:val="000B18A2"/>
    <w:rPr>
      <w:rFonts w:ascii="Calibri" w:eastAsia="MS Mincho" w:hAnsi="Calibri" w:cs="Times New Roman"/>
      <w:b/>
      <w:bCs/>
      <w:color w:val="0D416B"/>
      <w:sz w:val="40"/>
      <w:szCs w:val="26"/>
    </w:rPr>
  </w:style>
  <w:style w:type="character" w:customStyle="1" w:styleId="Heading3Char">
    <w:name w:val="Heading 3 Char"/>
    <w:link w:val="Heading3"/>
    <w:rsid w:val="000B18A2"/>
    <w:rPr>
      <w:rFonts w:ascii="Calibri" w:eastAsia="MS Mincho" w:hAnsi="Calibri" w:cs="Times New Roman"/>
      <w:b/>
      <w:bCs/>
      <w:color w:val="00AAE7"/>
      <w:sz w:val="36"/>
      <w:szCs w:val="24"/>
    </w:rPr>
  </w:style>
  <w:style w:type="character" w:customStyle="1" w:styleId="Heading4Char">
    <w:name w:val="Heading 4 Char"/>
    <w:link w:val="Heading4"/>
    <w:uiPriority w:val="9"/>
    <w:rsid w:val="000B18A2"/>
    <w:rPr>
      <w:rFonts w:ascii="Calibri" w:eastAsia="MS Mincho" w:hAnsi="Calibri" w:cs="Times New Roman"/>
      <w:bCs/>
      <w:iCs/>
      <w:color w:val="0D416B"/>
      <w:sz w:val="32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B2B1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B2B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B2B1A"/>
    <w:rPr>
      <w:rFonts w:ascii="Century Gothic" w:eastAsia="Times New Roman" w:hAnsi="Century Gothic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B2B1A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8B2B1A"/>
    <w:rPr>
      <w:rFonts w:ascii="Century Gothic" w:eastAsia="Times New Roman" w:hAnsi="Century Gothic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2B1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8B2B1A"/>
    <w:rPr>
      <w:rFonts w:ascii="Century Gothic" w:hAnsi="Century Gothic"/>
      <w:b w:val="0"/>
      <w:i w:val="0"/>
      <w:color w:val="0000FF"/>
      <w:u w:val="single"/>
    </w:rPr>
  </w:style>
  <w:style w:type="paragraph" w:styleId="ListBullet">
    <w:name w:val="List Bullet"/>
    <w:basedOn w:val="Normal"/>
    <w:link w:val="ListBulletChar"/>
    <w:rsid w:val="008B2B1A"/>
    <w:pPr>
      <w:numPr>
        <w:numId w:val="4"/>
      </w:numPr>
      <w:spacing w:before="120"/>
      <w:ind w:left="648"/>
    </w:pPr>
    <w:rPr>
      <w:sz w:val="20"/>
    </w:rPr>
  </w:style>
  <w:style w:type="character" w:customStyle="1" w:styleId="ListBulletChar">
    <w:name w:val="List Bullet Char"/>
    <w:link w:val="ListBullet"/>
    <w:rsid w:val="008B2B1A"/>
    <w:rPr>
      <w:rFonts w:ascii="Century Gothic" w:eastAsia="Times New Roman" w:hAnsi="Century Gothic" w:cs="Times New Roman"/>
      <w:sz w:val="20"/>
      <w:szCs w:val="24"/>
    </w:rPr>
  </w:style>
  <w:style w:type="character" w:styleId="Strong">
    <w:name w:val="Strong"/>
    <w:uiPriority w:val="22"/>
    <w:qFormat/>
    <w:rsid w:val="008B2B1A"/>
    <w:rPr>
      <w:rFonts w:ascii="Century Gothic" w:hAnsi="Century Gothic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E441B"/>
    <w:pPr>
      <w:pBdr>
        <w:bottom w:val="single" w:sz="8" w:space="4" w:color="4F81BD"/>
      </w:pBdr>
      <w:spacing w:after="300"/>
      <w:contextualSpacing/>
      <w:jc w:val="left"/>
    </w:pPr>
    <w:rPr>
      <w:rFonts w:eastAsia="MS Mincho"/>
      <w:b/>
      <w:color w:val="0D416B"/>
      <w:spacing w:val="5"/>
      <w:kern w:val="28"/>
      <w:sz w:val="60"/>
      <w:szCs w:val="52"/>
    </w:rPr>
  </w:style>
  <w:style w:type="character" w:customStyle="1" w:styleId="TitleChar">
    <w:name w:val="Title Char"/>
    <w:link w:val="Title"/>
    <w:uiPriority w:val="10"/>
    <w:rsid w:val="005E441B"/>
    <w:rPr>
      <w:rFonts w:ascii="Century Gothic" w:eastAsia="MS Mincho" w:hAnsi="Century Gothic" w:cs="Times New Roman"/>
      <w:b/>
      <w:color w:val="0D416B"/>
      <w:spacing w:val="5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1B"/>
    <w:pPr>
      <w:numPr>
        <w:ilvl w:val="1"/>
      </w:numPr>
      <w:jc w:val="left"/>
    </w:pPr>
    <w:rPr>
      <w:rFonts w:eastAsia="MS Mincho"/>
      <w:i/>
      <w:iCs/>
      <w:color w:val="00AAE7"/>
      <w:spacing w:val="15"/>
      <w:sz w:val="24"/>
    </w:rPr>
  </w:style>
  <w:style w:type="character" w:customStyle="1" w:styleId="SubtitleChar">
    <w:name w:val="Subtitle Char"/>
    <w:link w:val="Subtitle"/>
    <w:uiPriority w:val="11"/>
    <w:rsid w:val="005E441B"/>
    <w:rPr>
      <w:rFonts w:ascii="Century Gothic" w:eastAsia="MS Mincho" w:hAnsi="Century Gothic" w:cs="Times New Roman"/>
      <w:i/>
      <w:iCs/>
      <w:color w:val="00AAE7"/>
      <w:spacing w:val="15"/>
      <w:sz w:val="24"/>
      <w:szCs w:val="24"/>
    </w:rPr>
  </w:style>
  <w:style w:type="character" w:customStyle="1" w:styleId="Heading5Char">
    <w:name w:val="Heading 5 Char"/>
    <w:link w:val="Heading5"/>
    <w:uiPriority w:val="9"/>
    <w:rsid w:val="000B18A2"/>
    <w:rPr>
      <w:rFonts w:ascii="Calibri" w:eastAsia="MS Mincho" w:hAnsi="Calibri" w:cs="Times New Roman"/>
      <w:i/>
      <w:color w:val="00AAE7"/>
      <w:sz w:val="28"/>
      <w:szCs w:val="24"/>
    </w:rPr>
  </w:style>
  <w:style w:type="paragraph" w:customStyle="1" w:styleId="Steve-SubHeading">
    <w:name w:val="Steve - Sub Heading"/>
    <w:basedOn w:val="Normal"/>
    <w:rsid w:val="003A289B"/>
    <w:pPr>
      <w:spacing w:before="120"/>
    </w:pPr>
    <w:rPr>
      <w:rFonts w:ascii="Verdana" w:hAnsi="Verdana" w:cs="Verdana"/>
      <w:b/>
      <w:bCs/>
      <w:sz w:val="18"/>
      <w:szCs w:val="18"/>
    </w:rPr>
  </w:style>
  <w:style w:type="paragraph" w:customStyle="1" w:styleId="Default">
    <w:name w:val="Default"/>
    <w:basedOn w:val="Normal"/>
    <w:rsid w:val="008B2B1A"/>
    <w:pPr>
      <w:autoSpaceDE w:val="0"/>
      <w:autoSpaceDN w:val="0"/>
    </w:pPr>
    <w:rPr>
      <w:rFonts w:ascii="Palatino Linotype" w:eastAsia="Lato" w:hAnsi="Palatino Linotype"/>
      <w:color w:val="000000"/>
      <w:sz w:val="24"/>
    </w:rPr>
  </w:style>
  <w:style w:type="paragraph" w:styleId="BodyText">
    <w:name w:val="Body Text"/>
    <w:aliases w:val="bt"/>
    <w:basedOn w:val="Normal"/>
    <w:link w:val="BodyTextChar"/>
    <w:semiHidden/>
    <w:rsid w:val="00F11B15"/>
    <w:rPr>
      <w:rFonts w:ascii="Verdana" w:hAnsi="Verdana"/>
      <w:sz w:val="20"/>
      <w:szCs w:val="20"/>
    </w:rPr>
  </w:style>
  <w:style w:type="character" w:customStyle="1" w:styleId="BodyTextChar">
    <w:name w:val="Body Text Char"/>
    <w:aliases w:val="bt Char"/>
    <w:link w:val="BodyText"/>
    <w:semiHidden/>
    <w:rsid w:val="00F11B15"/>
    <w:rPr>
      <w:rFonts w:ascii="Verdana" w:eastAsia="Times New Roman" w:hAnsi="Verdana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F11B15"/>
    <w:pPr>
      <w:spacing w:after="120"/>
    </w:pPr>
    <w:rPr>
      <w:rFonts w:ascii="Times New Roman" w:hAnsi="Times New Roman"/>
      <w:color w:val="000000"/>
      <w:sz w:val="20"/>
      <w:szCs w:val="20"/>
    </w:rPr>
  </w:style>
  <w:style w:type="character" w:customStyle="1" w:styleId="SalutationChar">
    <w:name w:val="Salutation Char"/>
    <w:link w:val="Salutation"/>
    <w:uiPriority w:val="99"/>
    <w:rsid w:val="00F11B15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TableText">
    <w:name w:val="Table Text"/>
    <w:basedOn w:val="Normal"/>
    <w:link w:val="TableTextChar"/>
    <w:uiPriority w:val="99"/>
    <w:rsid w:val="00F11B15"/>
    <w:pPr>
      <w:spacing w:before="40" w:after="40"/>
    </w:pPr>
    <w:rPr>
      <w:rFonts w:ascii="Book Antiqua" w:hAnsi="Book Antiqua"/>
      <w:sz w:val="20"/>
      <w:szCs w:val="20"/>
      <w:lang w:eastAsia="ja-JP"/>
    </w:rPr>
  </w:style>
  <w:style w:type="character" w:customStyle="1" w:styleId="TableTextChar">
    <w:name w:val="Table Text Char"/>
    <w:link w:val="TableText"/>
    <w:uiPriority w:val="99"/>
    <w:locked/>
    <w:rsid w:val="00F11B15"/>
    <w:rPr>
      <w:rFonts w:ascii="Book Antiqua" w:eastAsia="Times New Roman" w:hAnsi="Book Antiqua" w:cs="Times New Roman"/>
      <w:sz w:val="20"/>
      <w:szCs w:val="20"/>
      <w:lang w:eastAsia="ja-JP"/>
    </w:rPr>
  </w:style>
  <w:style w:type="character" w:customStyle="1" w:styleId="Heading6Char">
    <w:name w:val="Heading 6 Char"/>
    <w:link w:val="Heading6"/>
    <w:uiPriority w:val="9"/>
    <w:rsid w:val="000B18A2"/>
    <w:rPr>
      <w:rFonts w:ascii="Calibri" w:eastAsia="MS Mincho" w:hAnsi="Calibri" w:cs="Times New Roman"/>
      <w:bCs/>
      <w:i/>
      <w:color w:val="0D416B"/>
      <w:sz w:val="28"/>
    </w:rPr>
  </w:style>
  <w:style w:type="character" w:customStyle="1" w:styleId="Heading7Char">
    <w:name w:val="Heading 7 Char"/>
    <w:link w:val="Heading7"/>
    <w:uiPriority w:val="9"/>
    <w:rsid w:val="005E441B"/>
    <w:rPr>
      <w:rFonts w:ascii="Century Gothic" w:eastAsia="MS Mincho" w:hAnsi="Century Gothic" w:cs="Times New Roman"/>
      <w:color w:val="232527"/>
      <w:sz w:val="24"/>
      <w:szCs w:val="24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8B2B1A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uiPriority w:val="29"/>
    <w:rsid w:val="008B2B1A"/>
    <w:rPr>
      <w:rFonts w:ascii="Century Gothic" w:eastAsia="Times New Roman" w:hAnsi="Century Gothic" w:cs="Times New Roman"/>
      <w:i/>
      <w:iCs/>
      <w:color w:val="000000"/>
      <w:szCs w:val="24"/>
    </w:rPr>
  </w:style>
  <w:style w:type="character" w:customStyle="1" w:styleId="PlainTable51">
    <w:name w:val="Plain Table 51"/>
    <w:uiPriority w:val="31"/>
    <w:qFormat/>
    <w:rsid w:val="008B2B1A"/>
    <w:rPr>
      <w:rFonts w:ascii="Century Gothic" w:hAnsi="Century Gothic"/>
      <w:smallCaps/>
      <w:color w:val="C0504D"/>
      <w:u w:val="single"/>
    </w:rPr>
  </w:style>
  <w:style w:type="character" w:customStyle="1" w:styleId="GridTable1Light1">
    <w:name w:val="Grid Table 1 Light1"/>
    <w:uiPriority w:val="33"/>
    <w:qFormat/>
    <w:rsid w:val="008B2B1A"/>
    <w:rPr>
      <w:rFonts w:ascii="Century Gothic" w:hAnsi="Century Gothic"/>
      <w:b/>
      <w:bCs/>
      <w:smallCaps/>
      <w:spacing w:val="5"/>
    </w:rPr>
  </w:style>
  <w:style w:type="character" w:customStyle="1" w:styleId="Heading8Char">
    <w:name w:val="Heading 8 Char"/>
    <w:link w:val="Heading8"/>
    <w:uiPriority w:val="9"/>
    <w:semiHidden/>
    <w:rsid w:val="005E441B"/>
    <w:rPr>
      <w:rFonts w:ascii="Calibri" w:eastAsia="MS PGothic" w:hAnsi="Calibri" w:cs="Times New Roman"/>
      <w:color w:val="565B60"/>
      <w:sz w:val="20"/>
      <w:szCs w:val="20"/>
    </w:rPr>
  </w:style>
  <w:style w:type="paragraph" w:styleId="NormalWeb">
    <w:name w:val="Normal (Web)"/>
    <w:basedOn w:val="Normal"/>
    <w:uiPriority w:val="99"/>
    <w:unhideWhenUsed/>
    <w:rsid w:val="00D517F1"/>
    <w:pPr>
      <w:spacing w:before="100" w:beforeAutospacing="1" w:after="115"/>
      <w:jc w:val="left"/>
    </w:pPr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D517F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Title7LTGliederung1">
    <w:name w:val="Title7~LT~Gliederung 1"/>
    <w:uiPriority w:val="99"/>
    <w:rsid w:val="00D517F1"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autoSpaceDE w:val="0"/>
      <w:autoSpaceDN w:val="0"/>
      <w:adjustRightInd w:val="0"/>
      <w:spacing w:before="160"/>
      <w:ind w:left="540" w:hanging="540"/>
    </w:pPr>
    <w:rPr>
      <w:rFonts w:ascii="Ｍ4dＳ53 Ｐ50ゴ3fシ3fッ3fク3f" w:eastAsiaTheme="minorHAnsi" w:hAnsi="Ｍ4dＳ53 Ｐ50ゴ3fシ3fッ3fク3f" w:cs="Ｍ4dＳ53 Ｐ50ゴ3fシ3fッ3fク3f"/>
      <w:color w:val="232527"/>
      <w:kern w:val="1"/>
      <w:sz w:val="64"/>
      <w:szCs w:val="6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7F1"/>
    <w:pPr>
      <w:spacing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517F1"/>
    <w:pPr>
      <w:spacing w:after="100" w:line="276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D517F1"/>
    <w:pPr>
      <w:spacing w:after="100" w:line="276" w:lineRule="auto"/>
      <w:ind w:left="220"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package" Target="embeddings/Microsoft_Word_Document.docx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yperlink" Target="https://github.com/papajohns-ds/api-proxy.git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package" Target="embeddings/Microsoft_Word_Document1.docx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nu\AppData\Local\Temp\Rar$DIa0.053\miracle-dark-theme-v4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F2179-738E-4C8C-A284-C9E164CE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miracle-dark-theme-v4.0</Template>
  <TotalTime>36</TotalTime>
  <Pages>23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kinnu</dc:creator>
  <cp:keywords/>
  <dc:description/>
  <cp:lastModifiedBy>Hanuman veluri</cp:lastModifiedBy>
  <cp:revision>14</cp:revision>
  <cp:lastPrinted>2017-02-24T04:13:00Z</cp:lastPrinted>
  <dcterms:created xsi:type="dcterms:W3CDTF">2017-02-23T17:56:00Z</dcterms:created>
  <dcterms:modified xsi:type="dcterms:W3CDTF">2017-02-24T04:13:00Z</dcterms:modified>
  <cp:category/>
</cp:coreProperties>
</file>